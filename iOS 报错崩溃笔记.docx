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EC7775" w14:textId="73AFBE3C" w:rsidR="00FA48AA" w:rsidRDefault="004440C5" w:rsidP="00FA48AA">
      <w:pPr>
        <w:pStyle w:val="1"/>
      </w:pPr>
      <w:r>
        <w:rPr>
          <w:rFonts w:hint="eastAsia"/>
        </w:rPr>
        <w:t xml:space="preserve">iOS </w:t>
      </w:r>
      <w:r>
        <w:rPr>
          <w:rFonts w:hint="eastAsia"/>
        </w:rPr>
        <w:t>报错崩溃笔记</w:t>
      </w:r>
    </w:p>
    <w:p w14:paraId="5D179D96" w14:textId="32B8FDC7" w:rsidR="004440C5" w:rsidRDefault="004440C5" w:rsidP="004440C5">
      <w:pPr>
        <w:pStyle w:val="2"/>
      </w:pPr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E05730F" w14:textId="3821F204" w:rsidR="004440C5" w:rsidRDefault="004440C5" w:rsidP="004440C5">
      <w:pPr>
        <w:pStyle w:val="3"/>
      </w:pPr>
      <w:r>
        <w:rPr>
          <w:rFonts w:hint="eastAsia"/>
        </w:rPr>
        <w:t>1.&lt;built-in&gt;</w:t>
      </w:r>
      <w:r>
        <w:rPr>
          <w:rFonts w:hint="eastAsia"/>
        </w:rPr>
        <w:t>报错</w:t>
      </w:r>
      <w:r w:rsidR="00FA48AA">
        <w:rPr>
          <w:rFonts w:hint="eastAsia"/>
        </w:rPr>
        <w:t xml:space="preserve"> </w:t>
      </w:r>
    </w:p>
    <w:p w14:paraId="621BF20B" w14:textId="094E64CA" w:rsidR="004440C5" w:rsidRDefault="00FA48AA" w:rsidP="004440C5">
      <w:r>
        <w:rPr>
          <w:rFonts w:hint="eastAsia"/>
        </w:rPr>
        <w:t>2018-5-11</w:t>
      </w:r>
      <w:r w:rsidR="004440C5">
        <w:rPr>
          <w:rFonts w:hint="eastAsia"/>
        </w:rPr>
        <w:t>从</w:t>
      </w:r>
      <w:proofErr w:type="spellStart"/>
      <w:r w:rsidR="004440C5">
        <w:rPr>
          <w:rFonts w:hint="eastAsia"/>
        </w:rPr>
        <w:t>github</w:t>
      </w:r>
      <w:proofErr w:type="spellEnd"/>
      <w:r w:rsidR="004440C5">
        <w:rPr>
          <w:rFonts w:hint="eastAsia"/>
        </w:rPr>
        <w:t>下载别人的代码一运行报错。点左边栏</w:t>
      </w:r>
      <w:r w:rsidR="004440C5">
        <w:rPr>
          <w:rFonts w:hint="eastAsia"/>
        </w:rPr>
        <w:t xml:space="preserve"> </w:t>
      </w:r>
      <w:r w:rsidR="004440C5">
        <w:rPr>
          <w:rFonts w:hint="eastAsia"/>
        </w:rPr>
        <w:t>叹号查看报错信息。这个是</w:t>
      </w:r>
      <w:r w:rsidR="004440C5">
        <w:rPr>
          <w:rFonts w:hint="eastAsia"/>
        </w:rPr>
        <w:t>PCH</w:t>
      </w:r>
      <w:r w:rsidR="004440C5">
        <w:rPr>
          <w:rFonts w:hint="eastAsia"/>
        </w:rPr>
        <w:t>问题</w:t>
      </w:r>
      <w:r w:rsidR="004440C5">
        <w:rPr>
          <w:rFonts w:hint="eastAsia"/>
        </w:rPr>
        <w:t>.</w:t>
      </w:r>
      <w:r w:rsidR="004440C5">
        <w:rPr>
          <w:rFonts w:hint="eastAsia"/>
        </w:rPr>
        <w:t>修改相对路径就行了。</w:t>
      </w:r>
    </w:p>
    <w:p w14:paraId="652189E7" w14:textId="77777777" w:rsidR="004440C5" w:rsidRDefault="004440C5" w:rsidP="004440C5">
      <w:r>
        <w:rPr>
          <w:rFonts w:hint="eastAsia"/>
          <w:noProof/>
          <w:lang w:val="en-US"/>
        </w:rPr>
        <w:drawing>
          <wp:inline distT="0" distB="0" distL="0" distR="0" wp14:anchorId="52B45110" wp14:editId="6A96AD19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983F" w14:textId="50C4476E" w:rsidR="001B005E" w:rsidRDefault="001B005E" w:rsidP="008E58C1">
      <w:pPr>
        <w:pStyle w:val="3"/>
      </w:pPr>
      <w:r>
        <w:rPr>
          <w:rFonts w:hint="eastAsia"/>
        </w:rPr>
        <w:t>1-2</w:t>
      </w:r>
      <w:r>
        <w:rPr>
          <w:rFonts w:hint="eastAsia"/>
        </w:rPr>
        <w:t>编译报错</w:t>
      </w:r>
      <w:r w:rsidR="00B114EF">
        <w:rPr>
          <w:rFonts w:hint="eastAsia"/>
        </w:rPr>
        <w:t xml:space="preserve"> </w:t>
      </w:r>
      <w:bookmarkStart w:id="0" w:name="OLE_LINK4"/>
      <w:bookmarkStart w:id="1" w:name="OLE_LINK5"/>
      <w:proofErr w:type="spellStart"/>
      <w:r w:rsidR="00B114EF">
        <w:rPr>
          <w:rFonts w:hint="eastAsia"/>
        </w:rPr>
        <w:t>ld:library</w:t>
      </w:r>
      <w:proofErr w:type="spellEnd"/>
      <w:r w:rsidR="00B114EF">
        <w:rPr>
          <w:rFonts w:hint="eastAsia"/>
        </w:rPr>
        <w:t xml:space="preserve"> not found for -</w:t>
      </w:r>
      <w:proofErr w:type="spellStart"/>
      <w:r w:rsidR="00B114EF">
        <w:rPr>
          <w:rFonts w:hint="eastAsia"/>
        </w:rPr>
        <w:t>lAFNetworking</w:t>
      </w:r>
      <w:proofErr w:type="spellEnd"/>
    </w:p>
    <w:bookmarkEnd w:id="0"/>
    <w:bookmarkEnd w:id="1"/>
    <w:p w14:paraId="511C4CB2" w14:textId="3D9E4669" w:rsidR="008E58C1" w:rsidRDefault="008E58C1" w:rsidP="004440C5">
      <w:r>
        <w:rPr>
          <w:rFonts w:hint="eastAsia"/>
        </w:rPr>
        <w:t>真的什么没动就编译报错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你发什么疯。</w:t>
      </w:r>
    </w:p>
    <w:p w14:paraId="4604B4F0" w14:textId="63F977E3" w:rsidR="008E58C1" w:rsidRDefault="008E58C1" w:rsidP="004440C5">
      <w:r>
        <w:rPr>
          <w:rFonts w:hint="eastAsia"/>
        </w:rPr>
        <w:t>真怕这种问题。</w:t>
      </w:r>
    </w:p>
    <w:p w14:paraId="5FE585C0" w14:textId="77777777" w:rsidR="00B114EF" w:rsidRDefault="00B114EF" w:rsidP="00B114EF">
      <w:pPr>
        <w:pStyle w:val="3"/>
      </w:pPr>
      <w:proofErr w:type="spellStart"/>
      <w:proofErr w:type="gramStart"/>
      <w:r>
        <w:rPr>
          <w:rFonts w:hint="eastAsia"/>
        </w:rPr>
        <w:t>ld:library</w:t>
      </w:r>
      <w:proofErr w:type="spellEnd"/>
      <w:proofErr w:type="gramEnd"/>
      <w:r>
        <w:rPr>
          <w:rFonts w:hint="eastAsia"/>
        </w:rPr>
        <w:t xml:space="preserve"> not found for -</w:t>
      </w:r>
      <w:proofErr w:type="spellStart"/>
      <w:r>
        <w:rPr>
          <w:rFonts w:hint="eastAsia"/>
        </w:rPr>
        <w:t>lAFNetworking</w:t>
      </w:r>
      <w:proofErr w:type="spellEnd"/>
    </w:p>
    <w:p w14:paraId="60D4D468" w14:textId="2F88CF13" w:rsidR="00B114EF" w:rsidRDefault="00B114EF" w:rsidP="004440C5">
      <w:r>
        <w:rPr>
          <w:rFonts w:hint="eastAsia"/>
        </w:rPr>
        <w:t>clang</w:t>
      </w:r>
      <w:r>
        <w:rPr>
          <w:rFonts w:hint="eastAsia"/>
        </w:rPr>
        <w:t>：</w:t>
      </w:r>
      <w:r>
        <w:rPr>
          <w:rFonts w:hint="eastAsia"/>
        </w:rPr>
        <w:t xml:space="preserve">error :linker command failed with exit code 1(use </w:t>
      </w:r>
      <w:r>
        <w:rPr>
          <w:rFonts w:ascii="Helvetica" w:eastAsia="Helvetica" w:hAnsi="Helvetica" w:cs="Helvetica"/>
        </w:rPr>
        <w:t>–</w:t>
      </w:r>
      <w:r>
        <w:rPr>
          <w:rFonts w:hint="eastAsia"/>
        </w:rPr>
        <w:t>v to see invocation)</w:t>
      </w:r>
    </w:p>
    <w:p w14:paraId="71BBACEA" w14:textId="06289C5D" w:rsidR="00B114EF" w:rsidRDefault="00B114EF" w:rsidP="004440C5">
      <w:r>
        <w:rPr>
          <w:rFonts w:hint="eastAsia"/>
        </w:rPr>
        <w:t>网上的答案都是瞎几把说</w:t>
      </w:r>
      <w:r>
        <w:rPr>
          <w:rFonts w:hint="eastAsia"/>
        </w:rPr>
        <w:t>.</w:t>
      </w:r>
    </w:p>
    <w:p w14:paraId="30033582" w14:textId="1B9648F6" w:rsidR="00B114EF" w:rsidRDefault="00B114EF" w:rsidP="004440C5">
      <w:r>
        <w:rPr>
          <w:rFonts w:hint="eastAsia"/>
        </w:rPr>
        <w:lastRenderedPageBreak/>
        <w:t>解决办法</w:t>
      </w:r>
      <w:r>
        <w:rPr>
          <w:rFonts w:hint="eastAsia"/>
        </w:rPr>
        <w:t>:</w:t>
      </w:r>
      <w:r>
        <w:rPr>
          <w:rFonts w:hint="eastAsia"/>
        </w:rPr>
        <w:t>我是通过</w:t>
      </w:r>
      <w:proofErr w:type="spellStart"/>
      <w:r>
        <w:rPr>
          <w:rFonts w:hint="eastAsia"/>
        </w:rPr>
        <w:t>cocoapods</w:t>
      </w:r>
      <w:proofErr w:type="spellEnd"/>
      <w:r>
        <w:rPr>
          <w:rFonts w:hint="eastAsia"/>
        </w:rPr>
        <w:t>的进行项目包管理的。</w:t>
      </w:r>
      <w:r>
        <w:t>S</w:t>
      </w:r>
      <w:r>
        <w:rPr>
          <w:rFonts w:hint="eastAsia"/>
        </w:rPr>
        <w:t xml:space="preserve">o </w:t>
      </w:r>
      <w:r>
        <w:rPr>
          <w:rFonts w:hint="eastAsia"/>
        </w:rPr>
        <w:t>你肯定要启动</w:t>
      </w:r>
      <w:proofErr w:type="spellStart"/>
      <w:r>
        <w:rPr>
          <w:rFonts w:hint="eastAsia"/>
        </w:rPr>
        <w:t>xxx</w:t>
      </w:r>
      <w:r w:rsidRPr="00B114EF">
        <w:t>.xcworkspace</w:t>
      </w:r>
      <w:proofErr w:type="spellEnd"/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文件而不是</w:t>
      </w:r>
      <w:proofErr w:type="spellStart"/>
      <w:r>
        <w:rPr>
          <w:rFonts w:hint="eastAsia"/>
        </w:rPr>
        <w:t>xxx</w:t>
      </w:r>
      <w:r w:rsidRPr="00B114EF">
        <w:t>.xcodeproj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文件。</w:t>
      </w:r>
      <w:r>
        <w:rPr>
          <w:rFonts w:ascii=".Apple Color Emoji UI" w:eastAsia=".Apple Color Emoji UI" w:hAnsi=".Apple Color Emoji UI" w:cs=".Apple Color Emoji UI"/>
        </w:rPr>
        <w:t>❌</w:t>
      </w:r>
      <w:r>
        <w:rPr>
          <w:rFonts w:hint="eastAsia"/>
        </w:rPr>
        <w:t>点这个就报错。</w:t>
      </w:r>
    </w:p>
    <w:p w14:paraId="07621A8B" w14:textId="5AED0587" w:rsidR="00B114EF" w:rsidRDefault="004D1347" w:rsidP="004440C5">
      <w:r>
        <w:rPr>
          <w:rFonts w:hint="eastAsia"/>
          <w:noProof/>
          <w:lang w:val="en-US"/>
        </w:rPr>
        <w:drawing>
          <wp:inline distT="0" distB="0" distL="0" distR="0" wp14:anchorId="4D20686F" wp14:editId="3CA0F7B6">
            <wp:extent cx="3937635" cy="241907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FD1C" w14:textId="77777777" w:rsidR="004D1347" w:rsidRDefault="004D1347" w:rsidP="004440C5"/>
    <w:p w14:paraId="0FB088C2" w14:textId="4BDC1A53" w:rsidR="00CD1FCF" w:rsidRDefault="00CD1FCF" w:rsidP="004440C5">
      <w:r w:rsidRPr="00CD1FCF">
        <w:t>$(PROJECT_DIR)/XinJiangMall/Others/3rdParty/UMShare517/share_ios_6.9.2/SocialLibraries/WeChat</w:t>
      </w:r>
    </w:p>
    <w:p w14:paraId="5093F63A" w14:textId="5681EADF" w:rsidR="001B005E" w:rsidRDefault="008E58C1" w:rsidP="004440C5">
      <w:r>
        <w:rPr>
          <w:rFonts w:hint="eastAsia"/>
          <w:noProof/>
          <w:lang w:val="en-US"/>
        </w:rPr>
        <w:drawing>
          <wp:inline distT="0" distB="0" distL="0" distR="0" wp14:anchorId="2D19C703" wp14:editId="36683339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4F05" w14:textId="77777777" w:rsidR="0000236D" w:rsidRDefault="0000236D" w:rsidP="004440C5"/>
    <w:p w14:paraId="4FA663E2" w14:textId="77777777" w:rsidR="0000236D" w:rsidRDefault="0000236D" w:rsidP="004440C5"/>
    <w:p w14:paraId="3D52B2B0" w14:textId="504C7581" w:rsidR="0000236D" w:rsidRDefault="0000236D" w:rsidP="0000236D">
      <w:pPr>
        <w:pStyle w:val="3"/>
      </w:pPr>
      <w:r>
        <w:rPr>
          <w:rFonts w:hint="eastAsia"/>
        </w:rPr>
        <w:lastRenderedPageBreak/>
        <w:t>1-3</w:t>
      </w:r>
      <w:r>
        <w:rPr>
          <w:rFonts w:hint="eastAsia"/>
        </w:rPr>
        <w:t>编译报错</w:t>
      </w:r>
      <w:r>
        <w:rPr>
          <w:rFonts w:hint="eastAsia"/>
        </w:rPr>
        <w:t xml:space="preserve">duplicate </w:t>
      </w:r>
    </w:p>
    <w:p w14:paraId="55B42E9B" w14:textId="77777777" w:rsidR="0000236D" w:rsidRDefault="0000236D" w:rsidP="004440C5">
      <w:r>
        <w:rPr>
          <w:rFonts w:hint="eastAsia"/>
        </w:rPr>
        <w:t>就是有两个一样的类或者变量名字。</w:t>
      </w:r>
      <w:r>
        <w:rPr>
          <w:rFonts w:hint="eastAsia"/>
        </w:rPr>
        <w:t xml:space="preserve"> </w:t>
      </w:r>
    </w:p>
    <w:p w14:paraId="362494AE" w14:textId="77777777" w:rsidR="0000236D" w:rsidRDefault="0000236D" w:rsidP="004440C5">
      <w:r>
        <w:rPr>
          <w:rFonts w:hint="eastAsia"/>
        </w:rPr>
        <w:t>解决办法就是把重复的删除一个。</w:t>
      </w:r>
    </w:p>
    <w:p w14:paraId="1827F771" w14:textId="2BED6944" w:rsidR="0000236D" w:rsidRDefault="0000236D" w:rsidP="004440C5">
      <w:r>
        <w:rPr>
          <w:rFonts w:hint="eastAsia"/>
        </w:rPr>
        <w:t>今天产生这个问题的原因是</w:t>
      </w:r>
      <w:r>
        <w:rPr>
          <w:rFonts w:hint="eastAsia"/>
        </w:rPr>
        <w:t>:1.</w:t>
      </w:r>
      <w:r>
        <w:rPr>
          <w:rFonts w:hint="eastAsia"/>
        </w:rPr>
        <w:t>定义了两个名字一样的类。前一秒还是好的，后一秒就红了。把刚常见的类删了一切</w:t>
      </w:r>
      <w:r>
        <w:rPr>
          <w:rFonts w:hint="eastAsia"/>
        </w:rPr>
        <w:t>OK</w:t>
      </w:r>
      <w:r>
        <w:rPr>
          <w:rFonts w:hint="eastAsia"/>
        </w:rPr>
        <w:t>。</w:t>
      </w:r>
      <w:r>
        <w:rPr>
          <w:rFonts w:hint="eastAsia"/>
          <w:noProof/>
          <w:lang w:val="en-US"/>
        </w:rPr>
        <w:drawing>
          <wp:inline distT="0" distB="0" distL="0" distR="0" wp14:anchorId="059403E3" wp14:editId="2E09BDA2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EFE8" w14:textId="63880188" w:rsidR="00074056" w:rsidRPr="00074056" w:rsidRDefault="009364D3" w:rsidP="00074056">
      <w:pPr>
        <w:pStyle w:val="3"/>
        <w:rPr>
          <w:lang w:val="en-US"/>
        </w:rPr>
      </w:pPr>
      <w:r>
        <w:rPr>
          <w:rFonts w:hint="eastAsia"/>
        </w:rPr>
        <w:t xml:space="preserve">1-4 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</w:t>
      </w:r>
      <w:r w:rsidR="00074056">
        <w:rPr>
          <w:rFonts w:hint="eastAsia"/>
        </w:rPr>
        <w:t xml:space="preserve"> (</w:t>
      </w:r>
      <w:r w:rsidR="00074056">
        <w:rPr>
          <w:rFonts w:ascii=".Apple Color Emoji UI" w:eastAsia=".Apple Color Emoji UI" w:hAnsi=".Apple Color Emoji UI" w:cs=".Apple Color Emoji UI"/>
        </w:rPr>
        <w:t>✅</w:t>
      </w:r>
      <w:r w:rsidR="00074056">
        <w:rPr>
          <w:rFonts w:hint="eastAsia"/>
        </w:rPr>
        <w:t>)</w:t>
      </w:r>
      <w:r w:rsidR="00074056">
        <w:rPr>
          <w:rFonts w:hint="eastAsia"/>
          <w:lang w:val="en-US"/>
        </w:rPr>
        <w:t xml:space="preserve">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 xml:space="preserve"> bundle could not be generated </w:t>
      </w:r>
      <w:proofErr w:type="spellStart"/>
      <w:r w:rsidR="00074056">
        <w:rPr>
          <w:rFonts w:hint="eastAsia"/>
        </w:rPr>
        <w:t>xxxxxx</w:t>
      </w:r>
      <w:proofErr w:type="spellEnd"/>
      <w:r w:rsidR="00074056">
        <w:rPr>
          <w:rFonts w:hint="eastAsia"/>
        </w:rPr>
        <w:t xml:space="preserve"> was built without full </w:t>
      </w:r>
      <w:proofErr w:type="spellStart"/>
      <w:r w:rsidR="00074056">
        <w:rPr>
          <w:rFonts w:hint="eastAsia"/>
        </w:rPr>
        <w:t>bitcode</w:t>
      </w:r>
      <w:proofErr w:type="spellEnd"/>
      <w:r w:rsidR="00074056">
        <w:rPr>
          <w:rFonts w:hint="eastAsia"/>
        </w:rPr>
        <w:t>;</w:t>
      </w:r>
      <w:r w:rsidR="00074056">
        <w:rPr>
          <w:noProof/>
          <w:lang w:val="en-US"/>
        </w:rPr>
        <w:drawing>
          <wp:inline distT="0" distB="0" distL="0" distR="0" wp14:anchorId="00064D30" wp14:editId="0FEAD0BF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056">
        <w:rPr>
          <w:rFonts w:hint="eastAsia"/>
        </w:rPr>
        <w:t>解决办法一</w:t>
      </w:r>
      <w:r w:rsidR="00074056">
        <w:rPr>
          <w:rFonts w:hint="eastAsia"/>
        </w:rPr>
        <w:t>: TARGETS-</w:t>
      </w:r>
      <w:r w:rsidR="00074056">
        <w:sym w:font="Wingdings" w:char="F0E0"/>
      </w:r>
      <w:r w:rsidR="00074056">
        <w:rPr>
          <w:rFonts w:hint="eastAsia"/>
        </w:rPr>
        <w:t>Build Settings --</w:t>
      </w:r>
      <w:r w:rsidR="00074056">
        <w:sym w:font="Wingdings" w:char="F0E0"/>
      </w:r>
      <w:r w:rsidR="00074056">
        <w:rPr>
          <w:rFonts w:hint="eastAsia"/>
        </w:rPr>
        <w:t xml:space="preserve"> </w:t>
      </w:r>
      <w:r w:rsidR="00074056">
        <w:rPr>
          <w:rFonts w:hint="eastAsia"/>
        </w:rPr>
        <w:t>搜索</w:t>
      </w:r>
      <w:proofErr w:type="spellStart"/>
      <w:r w:rsidR="00074056">
        <w:rPr>
          <w:rFonts w:hint="eastAsia"/>
        </w:rPr>
        <w:t>bitcode</w:t>
      </w:r>
      <w:proofErr w:type="spellEnd"/>
    </w:p>
    <w:p w14:paraId="7B3F5112" w14:textId="59755666" w:rsidR="00074056" w:rsidRDefault="00074056" w:rsidP="00074056">
      <w:r>
        <w:rPr>
          <w:rFonts w:hint="eastAsia"/>
        </w:rPr>
        <w:t>然后将</w:t>
      </w:r>
      <w:r>
        <w:rPr>
          <w:rFonts w:hint="eastAsia"/>
        </w:rPr>
        <w:t xml:space="preserve"> Enable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 xml:space="preserve"> -</w:t>
      </w:r>
      <w:r>
        <w:sym w:font="Wingdings" w:char="F0E0"/>
      </w:r>
      <w:r>
        <w:rPr>
          <w:rFonts w:hint="eastAsia"/>
        </w:rPr>
        <w:t>改为</w:t>
      </w:r>
      <w:r>
        <w:rPr>
          <w:rFonts w:hint="eastAsia"/>
        </w:rPr>
        <w:t xml:space="preserve"> NO </w:t>
      </w:r>
      <w:r>
        <w:rPr>
          <w:rFonts w:hint="eastAsia"/>
        </w:rPr>
        <w:t>通过。</w:t>
      </w:r>
    </w:p>
    <w:p w14:paraId="020A1FDF" w14:textId="5CA1C66A" w:rsidR="00074056" w:rsidRDefault="00074056" w:rsidP="00074056">
      <w:r>
        <w:rPr>
          <w:rFonts w:hint="eastAsia"/>
        </w:rPr>
        <w:t>网上收还有一种方法</w:t>
      </w:r>
      <w:r>
        <w:rPr>
          <w:rFonts w:hint="eastAsia"/>
        </w:rPr>
        <w:t>,</w:t>
      </w:r>
      <w:r>
        <w:rPr>
          <w:rFonts w:hint="eastAsia"/>
        </w:rPr>
        <w:t>没试</w:t>
      </w:r>
      <w:r>
        <w:rPr>
          <w:rFonts w:hint="eastAsia"/>
        </w:rPr>
        <w:t>,</w:t>
      </w:r>
      <w:r>
        <w:rPr>
          <w:rFonts w:hint="eastAsia"/>
        </w:rPr>
        <w:t>改的东西太多</w:t>
      </w:r>
      <w:r>
        <w:rPr>
          <w:rFonts w:hint="eastAsia"/>
        </w:rPr>
        <w:t xml:space="preserve"> </w:t>
      </w:r>
      <w:r>
        <w:rPr>
          <w:rFonts w:hint="eastAsia"/>
        </w:rPr>
        <w:t>怕有问题。</w:t>
      </w:r>
    </w:p>
    <w:p w14:paraId="4ED5015A" w14:textId="3A2F2605" w:rsidR="00074056" w:rsidRDefault="000A4679" w:rsidP="00074056">
      <w:r>
        <w:rPr>
          <w:rFonts w:hint="eastAsia"/>
        </w:rPr>
        <w:t xml:space="preserve">1-4-2 </w:t>
      </w:r>
      <w:proofErr w:type="spellStart"/>
      <w:r>
        <w:rPr>
          <w:rFonts w:hint="eastAsia"/>
        </w:rPr>
        <w:t>bitcode</w:t>
      </w:r>
      <w:proofErr w:type="spellEnd"/>
      <w:r>
        <w:rPr>
          <w:rFonts w:hint="eastAsia"/>
        </w:rPr>
        <w:t>真机调试报错</w:t>
      </w:r>
    </w:p>
    <w:p w14:paraId="73AFA342" w14:textId="6613C658" w:rsidR="00074056" w:rsidRDefault="000A4679" w:rsidP="00074056">
      <w:r>
        <w:rPr>
          <w:rFonts w:hint="eastAsia"/>
        </w:rPr>
        <w:t>网上下载的百度地图</w:t>
      </w:r>
      <w:r>
        <w:rPr>
          <w:rFonts w:hint="eastAsia"/>
        </w:rPr>
        <w:t>demo</w:t>
      </w:r>
      <w:r>
        <w:rPr>
          <w:rFonts w:hint="eastAsia"/>
        </w:rPr>
        <w:t>。真机调试报错。</w:t>
      </w:r>
    </w:p>
    <w:p w14:paraId="44EA282B" w14:textId="22653276" w:rsidR="000A4679" w:rsidRDefault="000A4679" w:rsidP="00074056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2DBB96B" w14:textId="01733B05" w:rsidR="000A4679" w:rsidRDefault="000A4679" w:rsidP="00074056">
      <w:r>
        <w:rPr>
          <w:rFonts w:hint="eastAsia"/>
        </w:rPr>
        <w:t>解决办法。</w:t>
      </w:r>
    </w:p>
    <w:p w14:paraId="291ABA8B" w14:textId="77777777" w:rsidR="000A4679" w:rsidRDefault="000A4679" w:rsidP="00074056"/>
    <w:p w14:paraId="3417078C" w14:textId="454A3232" w:rsidR="00074056" w:rsidRPr="000A324A" w:rsidRDefault="00074056" w:rsidP="000A324A">
      <w:pPr>
        <w:pStyle w:val="3"/>
      </w:pPr>
      <w:r>
        <w:rPr>
          <w:rFonts w:hint="eastAsia"/>
        </w:rPr>
        <w:lastRenderedPageBreak/>
        <w:t>1-5</w:t>
      </w:r>
      <w:r>
        <w:rPr>
          <w:rFonts w:hint="eastAsia"/>
        </w:rPr>
        <w:t>打包提示</w:t>
      </w:r>
      <w:r>
        <w:rPr>
          <w:rFonts w:hint="eastAsia"/>
        </w:rPr>
        <w:t>:</w:t>
      </w:r>
      <w:r w:rsidR="000A324A">
        <w:rPr>
          <w:rFonts w:hint="eastAsia"/>
        </w:rPr>
        <w:t xml:space="preserve"> </w:t>
      </w:r>
      <w:r w:rsidR="000A324A">
        <w:rPr>
          <w:lang w:val="en-US" w:eastAsia="ja-JP"/>
        </w:rPr>
        <w:t>iOS Distribution certificates but their private keys are not installed.</w:t>
      </w:r>
    </w:p>
    <w:p w14:paraId="1A335A51" w14:textId="46928B01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使用的是自动打包没有创建证书。</w:t>
      </w:r>
    </w:p>
    <w:p w14:paraId="2AF1303E" w14:textId="70FEF819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</w:p>
    <w:p w14:paraId="0AB469B3" w14:textId="4136DE6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43B202D" wp14:editId="2CE751B9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6ABE" w14:textId="224BD19A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问题是否解决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: </w:t>
      </w:r>
      <w:r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没有解决。目前不上线，所有没有心思搞。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2018-5-29 </w:t>
      </w:r>
    </w:p>
    <w:p w14:paraId="147C3B3E" w14:textId="77777777" w:rsidR="000A324A" w:rsidRDefault="000A324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6F86180" w14:textId="70E3E6BE" w:rsidR="00072491" w:rsidRDefault="00072491" w:rsidP="00072491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>1-6</w:t>
      </w:r>
      <w:r>
        <w:rPr>
          <w:rFonts w:hint="eastAsia"/>
          <w:lang w:val="en-US" w:eastAsia="ja-JP"/>
        </w:rPr>
        <w:t>编译报错</w:t>
      </w:r>
      <w:r>
        <w:rPr>
          <w:rFonts w:hint="eastAsia"/>
          <w:lang w:val="en-US" w:eastAsia="ja-JP"/>
        </w:rPr>
        <w:t xml:space="preserve"> 2018-6-4</w:t>
      </w:r>
    </w:p>
    <w:p w14:paraId="2EAAFE20" w14:textId="63190990" w:rsidR="00072491" w:rsidRPr="00072491" w:rsidRDefault="00072491" w:rsidP="00072491">
      <w:pPr>
        <w:rPr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5290B70D" wp14:editId="640C5186">
            <wp:extent cx="5732145" cy="266480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5C0B" w14:textId="365F90F6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lastRenderedPageBreak/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编译报错。</w:t>
      </w:r>
    </w:p>
    <w:p w14:paraId="2C15D3D9" w14:textId="21BD575D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症状描述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在对接口。定义</w:t>
      </w:r>
      <w:proofErr w:type="spellStart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url</w:t>
      </w:r>
      <w:proofErr w:type="spellEnd"/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路径。写网络请求。之后就他妈的编译报错了。刚才还是少的，现在就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undefined symbol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了。真是怕了。</w:t>
      </w:r>
    </w:p>
    <w:p w14:paraId="114D6B54" w14:textId="782BB96D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原因是：接口是通过定义一个点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h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和一个点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m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来进行管理的。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.h 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这种方式定义一个变量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</w:t>
      </w:r>
    </w:p>
    <w:p w14:paraId="40757645" w14:textId="01ED94FE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文件中定义具体的值，加班加的迷糊了。直接把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.h</w:t>
      </w:r>
    </w:p>
    <w:p w14:paraId="5E5870D5" w14:textId="2CD3B183" w:rsidR="00072491" w:rsidRDefault="00072491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中的定义方式复制粘贴到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.m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文件中了。奇了怪了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 xml:space="preserve"> 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刚才还是好的，突然就编译报错。</w:t>
      </w:r>
    </w:p>
    <w:p w14:paraId="156DB55F" w14:textId="64CD5AB8" w:rsid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解决办法</w:t>
      </w:r>
      <w:r>
        <w:rPr>
          <w:rFonts w:ascii="Menlo" w:hAnsi="Menlo" w:cs="Menlo" w:hint="eastAsia"/>
          <w:color w:val="643820"/>
          <w:sz w:val="38"/>
          <w:szCs w:val="38"/>
          <w:lang w:val="en-US" w:eastAsia="ja-JP"/>
        </w:rPr>
        <w:t>:</w:t>
      </w:r>
    </w:p>
    <w:p w14:paraId="695B0B4C" w14:textId="518F3AC9" w:rsidR="006B5990" w:rsidRPr="00072491" w:rsidRDefault="006B5990" w:rsidP="00074056"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ascii="Menlo" w:hAnsi="Menlo" w:cs="Menlo" w:hint="eastAsia"/>
          <w:noProof/>
          <w:color w:val="643820"/>
          <w:sz w:val="38"/>
          <w:szCs w:val="38"/>
          <w:lang w:val="en-US"/>
        </w:rPr>
        <w:drawing>
          <wp:inline distT="0" distB="0" distL="0" distR="0" wp14:anchorId="608605FE" wp14:editId="61B756F1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08AB" w14:textId="77777777" w:rsidR="00072491" w:rsidRDefault="00072491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47E0687" w14:textId="756D0C8E" w:rsidR="00F75B09" w:rsidRPr="004B55E2" w:rsidRDefault="00F75B09" w:rsidP="000522FA">
      <w:pPr>
        <w:pStyle w:val="3"/>
        <w:rPr>
          <w:sz w:val="32"/>
          <w:szCs w:val="32"/>
        </w:rPr>
      </w:pPr>
      <w:r>
        <w:rPr>
          <w:rFonts w:hint="eastAsia"/>
          <w:lang w:val="en-US" w:eastAsia="ja-JP"/>
        </w:rPr>
        <w:t>1-7</w:t>
      </w:r>
      <w:r w:rsidR="008A198A"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编译报错</w:t>
      </w:r>
      <w:r w:rsidR="004B55E2">
        <w:rPr>
          <w:rFonts w:hint="eastAsia"/>
          <w:lang w:val="en-US" w:eastAsia="ja-JP"/>
        </w:rPr>
        <w:t>-</w:t>
      </w:r>
      <w:r w:rsidR="004B55E2">
        <w:rPr>
          <w:rFonts w:hint="eastAsia"/>
          <w:lang w:val="en-US" w:eastAsia="ja-JP"/>
        </w:rPr>
        <w:t>第三方库的文件找不到</w:t>
      </w:r>
      <w:r w:rsidR="000522FA">
        <w:rPr>
          <w:rFonts w:hint="eastAsia"/>
          <w:lang w:val="en-US" w:eastAsia="ja-JP"/>
        </w:rPr>
        <w:t xml:space="preserve">     </w:t>
      </w:r>
      <w:r w:rsidR="008A198A">
        <w:rPr>
          <w:rFonts w:hint="eastAsia"/>
          <w:lang w:val="en-US" w:eastAsia="ja-JP"/>
        </w:rPr>
        <w:t xml:space="preserve"> </w:t>
      </w:r>
      <w:r w:rsidR="000522FA" w:rsidRPr="004B55E2">
        <w:rPr>
          <w:sz w:val="32"/>
          <w:szCs w:val="32"/>
        </w:rPr>
        <w:t>'</w:t>
      </w:r>
      <w:proofErr w:type="spellStart"/>
      <w:r w:rsidR="000522FA" w:rsidRPr="004B55E2">
        <w:rPr>
          <w:sz w:val="32"/>
          <w:szCs w:val="32"/>
        </w:rPr>
        <w:t>SDWebImageDecoder.h</w:t>
      </w:r>
      <w:proofErr w:type="spellEnd"/>
      <w:r w:rsidR="000522FA" w:rsidRPr="004B55E2">
        <w:rPr>
          <w:sz w:val="32"/>
          <w:szCs w:val="32"/>
        </w:rPr>
        <w:t>' file not found</w:t>
      </w:r>
    </w:p>
    <w:p w14:paraId="6A716AAA" w14:textId="4E6E1D07" w:rsidR="000522FA" w:rsidRDefault="000522FA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 w14:paraId="0924CA02" w14:textId="77777777" w:rsidR="008A198A" w:rsidRDefault="004B55E2" w:rsidP="000522FA"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 w14:paraId="3BBFF6DC" w14:textId="4A4A4DE1" w:rsidR="000522FA" w:rsidRPr="000522FA" w:rsidRDefault="000522FA" w:rsidP="000522FA">
      <w:pPr>
        <w:rPr>
          <w:lang w:val="en-US" w:eastAsia="ja-JP"/>
        </w:rPr>
      </w:pPr>
    </w:p>
    <w:p w14:paraId="23F6137C" w14:textId="02CD8E30" w:rsidR="000522FA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noProof/>
          <w:color w:val="353535"/>
          <w:sz w:val="24"/>
          <w:szCs w:val="24"/>
          <w:lang w:val="en-US"/>
        </w:rPr>
        <w:lastRenderedPageBreak/>
        <w:drawing>
          <wp:inline distT="0" distB="0" distL="0" distR="0" wp14:anchorId="22D466FC" wp14:editId="497F9715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FCC9" w14:textId="1DFAECE6" w:rsidR="00F4619C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解决方法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两步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先删在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pod install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  <w:r w:rsidR="00F4619C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</w:t>
      </w:r>
    </w:p>
    <w:p w14:paraId="09182685" w14:textId="7E8A7EB3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2B96AF" wp14:editId="7D408293">
            <wp:extent cx="1843229" cy="1472052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4862" w14:textId="3DA43C52" w:rsidR="00F4619C" w:rsidRDefault="00F4619C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第一步骤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 xml:space="preserve">  </w:t>
      </w:r>
      <w:r w:rsidR="008A198A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删见上图</w:t>
      </w:r>
    </w:p>
    <w:p w14:paraId="3EAF20FD" w14:textId="5F916DB7" w:rsidR="006A5D5D" w:rsidRPr="00337682" w:rsidRDefault="008A198A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第二步骤:</w:t>
      </w:r>
      <w:r w:rsidR="0078782E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pod install  重新来一遍。</w:t>
      </w:r>
    </w:p>
    <w:p w14:paraId="692ADD38" w14:textId="3CF9B26B" w:rsidR="006A5D5D" w:rsidRPr="00337682" w:rsidRDefault="006A5D5D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6-29 今天一小心把本地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github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仓库该名字了直接导致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sourceTree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中把本地仓库删除了。重新到</w:t>
      </w:r>
      <w:proofErr w:type="spellStart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git</w:t>
      </w:r>
      <w:proofErr w:type="spellEnd"/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上去down一个。还是如上的报错问题。很好奇？</w:t>
      </w:r>
      <w:r w:rsidR="00337682"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因为</w:t>
      </w: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设置了忽略文件了吗？</w:t>
      </w:r>
    </w:p>
    <w:p w14:paraId="523E77F4" w14:textId="21A2DEAD" w:rsidR="00337682" w:rsidRPr="00337682" w:rsidRDefault="00337682" w:rsidP="00074056">
      <w:pPr>
        <w:rPr>
          <w:rFonts w:asciiTheme="majorEastAsia" w:eastAsiaTheme="majorEastAsia" w:hAnsiTheme="maj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ajorEastAsia" w:eastAsiaTheme="majorEastAsia" w:hAnsiTheme="majorEastAsia" w:cs="AppleSystemUIFont" w:hint="eastAsia"/>
          <w:color w:val="353535"/>
          <w:sz w:val="24"/>
          <w:szCs w:val="24"/>
          <w:lang w:val="en-US" w:eastAsia="ja-JP"/>
        </w:rPr>
        <w:t>干看了一下确实是设置了忽略文件。</w:t>
      </w:r>
    </w:p>
    <w:p w14:paraId="627375C4" w14:textId="77777777" w:rsidR="0078782E" w:rsidRDefault="0078782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6937CFF4" w14:textId="77777777" w:rsidR="004B55E2" w:rsidRDefault="004B55E2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73879314" w14:textId="51586EA4" w:rsidR="008A198A" w:rsidRDefault="008A198A" w:rsidP="008A198A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eastAsia=".Apple Color Emoji UI" w:hAnsi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proofErr w:type="spellStart"/>
      <w:r w:rsidRPr="008A198A">
        <w:rPr>
          <w:lang w:val="en-US" w:eastAsia="ja-JP"/>
        </w:rPr>
        <w:t>Assets.xcassets</w:t>
      </w:r>
      <w:proofErr w:type="spellEnd"/>
      <w:r>
        <w:rPr>
          <w:rFonts w:hint="eastAsia"/>
          <w:lang w:val="en-US" w:eastAsia="ja-JP"/>
        </w:rPr>
        <w:t>导致的编译报错</w:t>
      </w:r>
      <w:r>
        <w:rPr>
          <w:rFonts w:hint="eastAsia"/>
          <w:lang w:val="en-US" w:eastAsia="ja-JP"/>
        </w:rPr>
        <w:t xml:space="preserve"> </w:t>
      </w:r>
    </w:p>
    <w:p w14:paraId="08A59BE7" w14:textId="0E99B5DF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 w14:paraId="21963095" w14:textId="77777777" w:rsidR="008A198A" w:rsidRDefault="008A198A" w:rsidP="008A198A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</w:p>
    <w:p w14:paraId="33E2DF1D" w14:textId="19D27DD4" w:rsidR="008A198A" w:rsidRPr="00337682" w:rsidRDefault="008A198A" w:rsidP="008A198A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1:</w:t>
      </w:r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 xml:space="preserve"> The stickers icon set or app icon set named "</w:t>
      </w:r>
      <w:proofErr w:type="spellStart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 w:rsidRPr="00337682"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  <w:t>" did not have any applicable content.</w:t>
      </w:r>
    </w:p>
    <w:p w14:paraId="5960013F" w14:textId="1A4DCDB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 w14:paraId="35DAA906" w14:textId="1870BE8E" w:rsidR="008A198A" w:rsidRPr="00337682" w:rsidRDefault="008A198A" w:rsidP="00074056">
      <w:pPr>
        <w:rPr>
          <w:rFonts w:asciiTheme="minorEastAsia" w:hAnsiTheme="minorEastAsia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Theme="minorEastAsia" w:hAnsiTheme="minorEastAsia" w:cs="AppleSystemUIFont" w:hint="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 w14:paraId="0B2AB35A" w14:textId="002F3AD9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2EF13E52" wp14:editId="77F09F10">
            <wp:extent cx="4790567" cy="2158942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12A43" w14:textId="6D768D5F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问题截图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：第一问题解决不了，直接把</w:t>
      </w:r>
      <w:proofErr w:type="spellStart"/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Assets.xcassets</w:t>
      </w:r>
      <w:proofErr w:type="spellEnd"/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这个文件删了然后又是一片大红。吓尿了</w:t>
      </w:r>
      <w:r w:rsidR="005B09A5">
        <w:rPr>
          <w:rFonts w:ascii=".Apple Color Emoji UI" w:eastAsia=".Apple Color Emoji UI" w:hAnsi=".Apple Color Emoji UI" w:cs=".Apple Color Emoji UI"/>
          <w:color w:val="353535"/>
          <w:sz w:val="24"/>
          <w:szCs w:val="24"/>
          <w:lang w:val="en-US" w:eastAsia="ja-JP"/>
        </w:rPr>
        <w:t>😁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。</w:t>
      </w:r>
    </w:p>
    <w:p w14:paraId="66BC1C20" w14:textId="24BF0F1A" w:rsidR="005B09A5" w:rsidRDefault="008A198A" w:rsidP="005B09A5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2:</w:t>
      </w:r>
      <w:r w:rsidR="005B09A5" w:rsidRP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</w:t>
      </w:r>
      <w:r w:rsidR="005B09A5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None of the input catalogs contained a matching </w:t>
      </w:r>
    </w:p>
    <w:p w14:paraId="33804A8F" w14:textId="598FE997" w:rsidR="005B09A5" w:rsidRDefault="005B09A5" w:rsidP="005B09A5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“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AppIcon</w:t>
      </w:r>
      <w:proofErr w:type="spellEnd"/>
      <w:r>
        <w:rPr>
          <w:rFonts w:ascii=".PingFang SC" w:eastAsia=".PingFang SC" w:hAnsi="AppleSystemUIFont" w:cs=".PingFang SC" w:hint="eastAsia"/>
          <w:color w:val="353535"/>
          <w:sz w:val="24"/>
          <w:szCs w:val="24"/>
          <w:lang w:val="en-US" w:eastAsia="ja-JP"/>
        </w:rPr>
        <w:t>”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14C2A8FA" w14:textId="7ED95245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4CE9F4B1" w14:textId="781A630E" w:rsidR="008A198A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221FE062" wp14:editId="47C0F411">
            <wp:extent cx="2047886" cy="1752369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D599" w14:textId="14528533" w:rsidR="005B09A5" w:rsidRDefault="008A198A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解决办法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 w:rsidR="005B09A5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删了就重新建一个，这就是解决问题的方法。</w:t>
      </w:r>
    </w:p>
    <w:p w14:paraId="5D0944DD" w14:textId="0E319997" w:rsidR="006D2A6E" w:rsidRPr="00337682" w:rsidRDefault="006D2A6E" w:rsidP="00074056">
      <w:pPr>
        <w:rPr>
          <w:rFonts w:ascii="FangSong" w:eastAsia="FangSong" w:hAnsi="FangSong" w:cs="AppleSystemUIFont"/>
          <w:color w:val="353535"/>
          <w:sz w:val="24"/>
          <w:szCs w:val="24"/>
          <w:lang w:val="en-US" w:eastAsia="ja-JP"/>
        </w:rPr>
      </w:pPr>
      <w:r w:rsidRPr="00337682">
        <w:rPr>
          <w:rFonts w:ascii="FangSong" w:eastAsia="FangSong" w:hAnsi="FangSong" w:cs="AppleSystemUIFont" w:hint="eastAsia"/>
          <w:color w:val="353535"/>
          <w:sz w:val="24"/>
          <w:szCs w:val="24"/>
          <w:lang w:val="en-US" w:eastAsia="ja-JP"/>
        </w:rPr>
        <w:t>参考:</w:t>
      </w:r>
      <w:r w:rsidRPr="00337682">
        <w:rPr>
          <w:rFonts w:ascii="FangSong" w:eastAsia="FangSong" w:hAnsi="FangSong"/>
        </w:rPr>
        <w:t xml:space="preserve"> </w:t>
      </w:r>
      <w:hyperlink r:id="rId19" w:history="1">
        <w:r w:rsidRPr="00337682">
          <w:rPr>
            <w:rStyle w:val="afb"/>
            <w:rFonts w:ascii="FangSong" w:eastAsia="FangSong" w:hAnsi="FangSong" w:cs="AppleSystemUIFont"/>
            <w:sz w:val="24"/>
            <w:szCs w:val="24"/>
            <w:lang w:val="en-US" w:eastAsia="ja-JP"/>
          </w:rPr>
          <w:t>https://blog.csdn.net/seadogprogrammer/article/details/52170722</w:t>
        </w:r>
      </w:hyperlink>
    </w:p>
    <w:p w14:paraId="23C4C4BF" w14:textId="77777777" w:rsidR="006D2A6E" w:rsidRDefault="006D2A6E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01C2415F" w14:textId="3158A3E1" w:rsidR="005B09A5" w:rsidRPr="00D0330A" w:rsidRDefault="00D0330A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proofErr w:type="spellStart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 w:rsidRPr="00D0330A"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—&gt;File —-&gt;New —&gt;Asset Catalog</w:t>
      </w:r>
    </w:p>
    <w:p w14:paraId="29CCD01D" w14:textId="0F6DAD97" w:rsidR="00D0330A" w:rsidRPr="00D0330A" w:rsidRDefault="004870D3" w:rsidP="00D0330A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1A3DD49B" wp14:editId="2D5EFA76">
            <wp:extent cx="2908935" cy="1341344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FF82" w14:textId="77777777" w:rsidR="005B09A5" w:rsidRDefault="005B09A5" w:rsidP="00074056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2FBB43C8" w14:textId="5A32D6AE" w:rsidR="004870D3" w:rsidRPr="00624508" w:rsidRDefault="004870D3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提示</w:t>
      </w:r>
      <w:r w:rsidR="00624508" w:rsidRPr="00624508"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：刚试出来的删文件的方式</w:t>
      </w:r>
    </w:p>
    <w:p w14:paraId="547D4912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A42980" w14:textId="68B6424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其他方式都有问题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:</w:t>
      </w:r>
      <w:r>
        <w:rPr>
          <w:rFonts w:ascii="AppleSystemUIFont" w:hAnsi="AppleSystemUIFont" w:cs="AppleSystemUIFont" w:hint="eastAsia"/>
          <w:color w:val="353535"/>
          <w:sz w:val="24"/>
          <w:szCs w:val="24"/>
          <w:lang w:val="en-US" w:eastAsia="ja-JP"/>
        </w:rPr>
        <w:t>删除的是整个文件夹。</w:t>
      </w:r>
    </w:p>
    <w:p w14:paraId="0B336107" w14:textId="77777777" w:rsidR="00624508" w:rsidRPr="00624508" w:rsidRDefault="00624508" w:rsidP="00624508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A08AF1E" w14:textId="1AD8D36B" w:rsidR="00624508" w:rsidRDefault="00624508" w:rsidP="00624508">
      <w:pPr>
        <w:pStyle w:val="afc"/>
        <w:numPr>
          <w:ilvl w:val="0"/>
          <w:numId w:val="7"/>
        </w:numPr>
        <w:ind w:firstLineChars="0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 w:hint="eastAsia"/>
          <w:noProof/>
          <w:color w:val="353535"/>
          <w:sz w:val="24"/>
          <w:szCs w:val="24"/>
          <w:lang w:val="en-US"/>
        </w:rPr>
        <w:drawing>
          <wp:inline distT="0" distB="0" distL="0" distR="0" wp14:anchorId="4FD5BE9D" wp14:editId="647DFC68">
            <wp:extent cx="3378937" cy="1407391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83C2" w14:textId="77777777" w:rsidR="00B0737E" w:rsidRP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1E91632D" w14:textId="77777777" w:rsidR="00B0737E" w:rsidRDefault="00B0737E" w:rsidP="00B0737E">
      <w:pP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</w:p>
    <w:p w14:paraId="54413F55" w14:textId="662784A8" w:rsidR="00B0737E" w:rsidRDefault="00B0737E" w:rsidP="00840977">
      <w:pPr>
        <w:pStyle w:val="3"/>
      </w:pPr>
      <w:r>
        <w:rPr>
          <w:rFonts w:hint="eastAsia"/>
        </w:rPr>
        <w:t>1-9</w:t>
      </w:r>
      <w:r>
        <w:rPr>
          <w:rFonts w:hint="eastAsia"/>
        </w:rPr>
        <w:t>编译报错</w:t>
      </w:r>
      <w:r>
        <w:rPr>
          <w:rFonts w:hint="eastAsia"/>
        </w:rPr>
        <w:t>Apple Mach-O Linker Error</w:t>
      </w:r>
    </w:p>
    <w:p w14:paraId="151906A3" w14:textId="1B4DFE85" w:rsidR="00B0737E" w:rsidRDefault="00B0737E" w:rsidP="00B0737E"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有时候完全是误导。</w:t>
      </w:r>
    </w:p>
    <w:p w14:paraId="051DA688" w14:textId="2CED261B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B0737E">
        <w:rPr>
          <w:highlight w:val="darkGreen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其他的都是垃圾信息</w:t>
      </w:r>
    </w:p>
    <w:p w14:paraId="228CF7EE" w14:textId="3C0C1021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  <w:proofErr w:type="spellStart"/>
      <w:r w:rsidRPr="00B0737E">
        <w:t>ld</w:t>
      </w:r>
      <w:proofErr w:type="spellEnd"/>
      <w:r w:rsidRPr="00B0737E">
        <w:t>: library not found for -</w:t>
      </w:r>
      <w:proofErr w:type="spellStart"/>
      <w:r w:rsidRPr="00B0737E">
        <w:t>lPods</w:t>
      </w:r>
      <w:proofErr w:type="spellEnd"/>
    </w:p>
    <w:p w14:paraId="0054C22E" w14:textId="4EA9FC02" w:rsidR="00B0737E" w:rsidRDefault="00B0737E" w:rsidP="00B0737E">
      <w:pPr>
        <w:autoSpaceDE w:val="0"/>
        <w:autoSpaceDN w:val="0"/>
        <w:adjustRightInd w:val="0"/>
        <w:spacing w:after="0" w:line="240" w:lineRule="auto"/>
      </w:pPr>
      <w:r w:rsidRPr="00B0737E">
        <w:t>clang: error: linker command failed with exit code 1 (use -v to see invocation)</w:t>
      </w:r>
    </w:p>
    <w:p w14:paraId="6A35B364" w14:textId="68A646A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</w:t>
      </w:r>
      <w:r>
        <w:rPr>
          <w:rFonts w:hint="eastAsia"/>
        </w:rPr>
        <w:t>down</w:t>
      </w:r>
      <w:r>
        <w:rPr>
          <w:rFonts w:hint="eastAsia"/>
        </w:rPr>
        <w:t>下来人家的代码。直接编译报错</w:t>
      </w:r>
    </w:p>
    <w:p w14:paraId="2D43D6B3" w14:textId="1E906865" w:rsidR="00B0737E" w:rsidRPr="00B0737E" w:rsidRDefault="00B0737E" w:rsidP="00B0737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</w:t>
      </w:r>
      <w:r>
        <w:rPr>
          <w:rFonts w:hint="eastAsia"/>
        </w:rPr>
        <w:t>:</w:t>
      </w:r>
      <w:r w:rsidRPr="00B0737E">
        <w:rPr>
          <w:rFonts w:ascii="Arial" w:eastAsia="Times New Roman" w:hAnsi="Arial" w:cs="Arial"/>
          <w:color w:val="4F4F4F"/>
          <w:shd w:val="clear" w:color="auto" w:fill="FFFFFF"/>
        </w:rPr>
        <w:t xml:space="preserve"> 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Realm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 w:rsidRPr="00B0737E">
        <w:rPr>
          <w:rFonts w:ascii="SimSun" w:eastAsia="SimSun" w:hAnsi="SimSun" w:cs="SimSun"/>
          <w:color w:val="4F4F4F"/>
          <w:sz w:val="24"/>
          <w:szCs w:val="24"/>
          <w:shd w:val="clear" w:color="auto" w:fill="FFFFFF"/>
          <w:lang w:val="en-US"/>
        </w:rPr>
        <w:t>经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 w:rsidRPr="00B0737E">
        <w:rPr>
          <w:rFonts w:ascii="Arial" w:eastAsia="Times New Roman" w:hAnsi="Arial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 w:rsidRPr="00B0737E">
        <w:rPr>
          <w:rFonts w:ascii="MS Mincho" w:eastAsia="MS Mincho" w:hAnsi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 w14:paraId="4DF0EDA0" w14:textId="3B18CF3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11E8CB3B" w14:textId="7A2D68C2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参考链接</w:t>
      </w:r>
      <w:r>
        <w:rPr>
          <w:rFonts w:hint="eastAsia"/>
        </w:rPr>
        <w:t xml:space="preserve">: </w:t>
      </w:r>
      <w:r w:rsidRPr="00B0737E">
        <w:t>https://blog.csdn.net/shalyf/article/details/71629617</w:t>
      </w:r>
    </w:p>
    <w:p w14:paraId="197D1773" w14:textId="7A40F72A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 w14:paraId="6E93BAE9" w14:textId="3133E4B4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noProof/>
          <w:lang w:val="en-US"/>
        </w:rPr>
        <w:drawing>
          <wp:inline distT="0" distB="0" distL="0" distR="0" wp14:anchorId="7054E95C" wp14:editId="77B9E284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6612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A0A8AB1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31778A9C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520D4223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1AF0CC8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CFBD96C" w14:textId="1DB94346" w:rsidR="00B0737E" w:rsidRDefault="00B0737E" w:rsidP="00B0737E"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</w:t>
      </w:r>
      <w:r>
        <w:rPr>
          <w:rFonts w:hint="eastAsia"/>
        </w:rPr>
        <w:t>:</w:t>
      </w:r>
    </w:p>
    <w:p w14:paraId="2956F42E" w14:textId="77777777" w:rsid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638C7033" w14:textId="77777777" w:rsidR="00B0737E" w:rsidRPr="00B0737E" w:rsidRDefault="00B0737E" w:rsidP="00B0737E">
      <w:pPr>
        <w:autoSpaceDE w:val="0"/>
        <w:autoSpaceDN w:val="0"/>
        <w:adjustRightInd w:val="0"/>
        <w:spacing w:after="0" w:line="240" w:lineRule="auto"/>
      </w:pPr>
    </w:p>
    <w:p w14:paraId="460CC0D6" w14:textId="366F61DF" w:rsidR="00B0737E" w:rsidRDefault="00B0737E" w:rsidP="00B0737E">
      <w:r>
        <w:rPr>
          <w:rFonts w:hint="eastAsia"/>
          <w:noProof/>
          <w:lang w:val="en-US"/>
        </w:rPr>
        <w:drawing>
          <wp:inline distT="0" distB="0" distL="0" distR="0" wp14:anchorId="0FDDB013" wp14:editId="76C9CAA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F95A" w14:textId="77777777" w:rsidR="00B0737E" w:rsidRDefault="00B0737E" w:rsidP="00B0737E"/>
    <w:p w14:paraId="4A0B5219" w14:textId="77777777" w:rsidR="00840977" w:rsidRDefault="00840977" w:rsidP="00B0737E"/>
    <w:p w14:paraId="1E6EA41E" w14:textId="62F48C62" w:rsidR="00840977" w:rsidRDefault="00840977" w:rsidP="001F713F">
      <w:pPr>
        <w:pStyle w:val="3"/>
        <w:rPr>
          <w:rFonts w:ascii="Noto Nastaliq Urdu" w:eastAsia="Times New Roman" w:cs="Noto Nastaliq Urdu"/>
          <w:lang w:val="en-US"/>
        </w:rPr>
      </w:pPr>
      <w:r>
        <w:rPr>
          <w:rFonts w:hint="eastAsia"/>
        </w:rPr>
        <w:t xml:space="preserve">1-10 </w:t>
      </w:r>
      <w:proofErr w:type="spellStart"/>
      <w:r>
        <w:rPr>
          <w:rFonts w:hint="eastAsia"/>
        </w:rPr>
        <w:t>Xib</w:t>
      </w:r>
      <w:proofErr w:type="spellEnd"/>
      <w:r w:rsidR="001F713F">
        <w:rPr>
          <w:rFonts w:hint="eastAsia"/>
        </w:rPr>
        <w:t>关联的时候</w:t>
      </w:r>
      <w:r>
        <w:rPr>
          <w:rFonts w:hint="eastAsia"/>
        </w:rPr>
        <w:t>报错</w:t>
      </w:r>
      <w:r>
        <w:rPr>
          <w:rFonts w:hint="eastAsia"/>
        </w:rPr>
        <w:t xml:space="preserve"> </w:t>
      </w:r>
      <w:r>
        <w:t>Could</w:t>
      </w:r>
      <w:r>
        <w:rPr>
          <w:rFonts w:ascii="Noto Nastaliq Urdu" w:eastAsia="Times New Roman" w:cs="Noto Nastaliq Urdu" w:hint="cs"/>
        </w:rPr>
        <w:t xml:space="preserve"> </w:t>
      </w:r>
      <w:r>
        <w:t>not</w:t>
      </w:r>
      <w:r>
        <w:rPr>
          <w:rFonts w:ascii="Noto Nastaliq Urdu" w:eastAsia="Times New Roman" w:cs="Noto Nastaliq Urdu" w:hint="cs"/>
        </w:rPr>
        <w:t xml:space="preserve"> </w:t>
      </w:r>
      <w:r>
        <w:t>insert</w:t>
      </w:r>
      <w:r>
        <w:rPr>
          <w:rFonts w:ascii="Noto Nastaliq Urdu" w:eastAsia="Times New Roman" w:cs="Noto Nastaliq Urdu" w:hint="cs"/>
        </w:rPr>
        <w:t xml:space="preserve"> </w:t>
      </w:r>
      <w:r>
        <w:t>new</w:t>
      </w:r>
      <w:r>
        <w:rPr>
          <w:rFonts w:ascii="Noto Nastaliq Urdu" w:eastAsia="Times New Roman" w:cs="Noto Nastaliq Urdu" w:hint="cs"/>
        </w:rPr>
        <w:t xml:space="preserve"> </w:t>
      </w:r>
      <w:r>
        <w:t>outlet</w:t>
      </w:r>
      <w:r>
        <w:rPr>
          <w:rFonts w:ascii="Noto Nastaliq Urdu" w:eastAsia="Times New Roman" w:cs="Noto Nastaliq Urdu" w:hint="cs"/>
        </w:rPr>
        <w:t xml:space="preserve"> </w:t>
      </w:r>
      <w:r>
        <w:t>connection</w:t>
      </w:r>
    </w:p>
    <w:p w14:paraId="159ACA80" w14:textId="63B356A0" w:rsidR="00840977" w:rsidRDefault="00840977" w:rsidP="00B0737E">
      <w:r>
        <w:rPr>
          <w:rFonts w:hint="eastAsia"/>
        </w:rPr>
        <w:t>截图：</w:t>
      </w:r>
    </w:p>
    <w:p w14:paraId="238FEE3D" w14:textId="0E121E7E" w:rsidR="00840977" w:rsidRDefault="001F713F" w:rsidP="00B0737E">
      <w:r>
        <w:rPr>
          <w:rFonts w:hint="eastAsia"/>
          <w:noProof/>
          <w:lang w:val="en-US"/>
        </w:rPr>
        <w:drawing>
          <wp:inline distT="0" distB="0" distL="0" distR="0" wp14:anchorId="2B8391C0" wp14:editId="10AEDFE6">
            <wp:extent cx="3594735" cy="2466031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7938" w14:textId="278DE90F" w:rsidR="001F713F" w:rsidRDefault="001F713F" w:rsidP="00B0737E">
      <w:r>
        <w:rPr>
          <w:rFonts w:ascii="MS Mincho" w:eastAsia="MS Mincho" w:hAnsi="MS Mincho" w:cs="MS Mincho"/>
        </w:rPr>
        <w:lastRenderedPageBreak/>
        <w:t>解</w:t>
      </w:r>
      <w:r>
        <w:rPr>
          <w:rFonts w:hint="eastAsia"/>
        </w:rPr>
        <w:t>决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>参</w:t>
      </w:r>
      <w:r>
        <w:rPr>
          <w:rFonts w:ascii="MS Mincho" w:eastAsia="MS Mincho" w:hAnsi="MS Mincho" w:cs="MS Mincho"/>
        </w:rPr>
        <w:t>考</w:t>
      </w:r>
      <w:r>
        <w:rPr>
          <w:rFonts w:hint="eastAsia"/>
        </w:rPr>
        <w:t xml:space="preserve">: </w:t>
      </w:r>
      <w:r w:rsidRPr="001F713F">
        <w:t>https://blog.csdn.net/IDOshi201109/article/details/77044100</w:t>
      </w:r>
    </w:p>
    <w:p w14:paraId="75D193D0" w14:textId="0049E611" w:rsidR="00DC46A2" w:rsidRDefault="0068318D" w:rsidP="00D03063">
      <w:pPr>
        <w:pStyle w:val="3"/>
      </w:pPr>
      <w:r>
        <w:rPr>
          <w:rFonts w:hint="eastAsia"/>
        </w:rPr>
        <w:t>1-</w:t>
      </w:r>
      <w:proofErr w:type="gramStart"/>
      <w:r>
        <w:rPr>
          <w:rFonts w:hint="eastAsia"/>
        </w:rPr>
        <w:t xml:space="preserve">11 </w:t>
      </w:r>
      <w:r w:rsidR="00DC46A2">
        <w:rPr>
          <w:rFonts w:hint="eastAsia"/>
        </w:rPr>
        <w:t xml:space="preserve"> Apple</w:t>
      </w:r>
      <w:proofErr w:type="gramEnd"/>
      <w:r w:rsidR="00DC46A2">
        <w:rPr>
          <w:rFonts w:hint="eastAsia"/>
        </w:rPr>
        <w:t xml:space="preserve"> Mach-O </w:t>
      </w:r>
      <w:r w:rsidR="00353DD9">
        <w:rPr>
          <w:rFonts w:hint="eastAsia"/>
        </w:rPr>
        <w:t xml:space="preserve">linker </w:t>
      </w:r>
      <w:proofErr w:type="spellStart"/>
      <w:r w:rsidR="00353DD9">
        <w:rPr>
          <w:rFonts w:hint="eastAsia"/>
        </w:rPr>
        <w:t>eror</w:t>
      </w:r>
      <w:proofErr w:type="spellEnd"/>
      <w:r w:rsidR="00353DD9">
        <w:rPr>
          <w:rFonts w:hint="eastAsia"/>
        </w:rPr>
        <w:t xml:space="preserve"> </w:t>
      </w:r>
      <w:r w:rsidR="007E3CA5">
        <w:rPr>
          <w:rFonts w:hint="eastAsia"/>
        </w:rPr>
        <w:t>undefined symbols for arch</w:t>
      </w:r>
      <w:r w:rsidR="00E31389">
        <w:rPr>
          <w:rFonts w:hint="eastAsia"/>
        </w:rPr>
        <w:t xml:space="preserve">itecture   </w:t>
      </w:r>
      <w:proofErr w:type="spellStart"/>
      <w:r w:rsidR="00E31389">
        <w:rPr>
          <w:rFonts w:hint="eastAsia"/>
        </w:rPr>
        <w:t>xxxxx</w:t>
      </w:r>
      <w:proofErr w:type="spellEnd"/>
    </w:p>
    <w:p w14:paraId="0A32B261" w14:textId="1D5A77C3" w:rsidR="001F713F" w:rsidRDefault="00E31389" w:rsidP="00E31389">
      <w:r>
        <w:rPr>
          <w:rFonts w:hint="eastAsia"/>
        </w:rPr>
        <w:t>问题描述</w:t>
      </w:r>
      <w:r>
        <w:rPr>
          <w:rFonts w:hint="eastAsia"/>
        </w:rPr>
        <w:t>:</w:t>
      </w:r>
      <w:r w:rsidR="0068318D">
        <w:rPr>
          <w:rFonts w:hint="eastAsia"/>
        </w:rPr>
        <w:t>从服务器</w:t>
      </w:r>
      <w:r w:rsidR="0068318D">
        <w:rPr>
          <w:rFonts w:hint="eastAsia"/>
        </w:rPr>
        <w:t>down</w:t>
      </w:r>
      <w:r w:rsidR="0068318D">
        <w:rPr>
          <w:rFonts w:hint="eastAsia"/>
        </w:rPr>
        <w:t>下来的项目</w:t>
      </w:r>
      <w:r w:rsidR="007D1CBF">
        <w:rPr>
          <w:rFonts w:hint="eastAsia"/>
        </w:rPr>
        <w:t>一片红</w:t>
      </w:r>
      <w:r>
        <w:rPr>
          <w:rFonts w:hint="eastAsia"/>
        </w:rPr>
        <w:t xml:space="preserve">. </w:t>
      </w:r>
      <w:r w:rsidR="001119FD">
        <w:rPr>
          <w:rFonts w:hint="eastAsia"/>
        </w:rPr>
        <w:t>有这样几句话</w:t>
      </w:r>
    </w:p>
    <w:p w14:paraId="66633D4A" w14:textId="64405860" w:rsidR="00EC62C6" w:rsidRPr="00EC62C6" w:rsidRDefault="00EC62C6" w:rsidP="00E31389">
      <w:pPr>
        <w:rPr>
          <w:color w:val="FF0000"/>
        </w:rPr>
      </w:pPr>
      <w:r w:rsidRPr="00EC62C6">
        <w:rPr>
          <w:rFonts w:hint="eastAsia"/>
          <w:color w:val="FF0000"/>
        </w:rPr>
        <w:t>暂时无解搞不定</w:t>
      </w:r>
    </w:p>
    <w:p w14:paraId="32B1290A" w14:textId="5AC86339" w:rsidR="001119FD" w:rsidRDefault="001119FD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Apple Mach-O </w:t>
      </w:r>
      <w:proofErr w:type="gramStart"/>
      <w:r>
        <w:rPr>
          <w:rFonts w:hint="eastAsia"/>
        </w:rPr>
        <w:t>linker</w:t>
      </w:r>
      <w:proofErr w:type="gramEnd"/>
      <w:r>
        <w:rPr>
          <w:rFonts w:hint="eastAsia"/>
        </w:rPr>
        <w:t xml:space="preserve"> Error </w:t>
      </w:r>
    </w:p>
    <w:p w14:paraId="61E3C712" w14:textId="3B729D4A" w:rsidR="00A40E93" w:rsidRDefault="00A40E93" w:rsidP="00A40E93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一堆这样的话</w:t>
      </w:r>
      <w:r w:rsidR="00301E9B">
        <w:rPr>
          <w:rFonts w:hint="eastAsia"/>
        </w:rPr>
        <w:t>：“</w:t>
      </w:r>
      <w:r w:rsidR="00301E9B">
        <w:rPr>
          <w:rFonts w:hint="eastAsia"/>
        </w:rPr>
        <w:t>_OBJC_CLASS _$_</w:t>
      </w:r>
      <w:proofErr w:type="spellStart"/>
      <w:r w:rsidR="00305311">
        <w:rPr>
          <w:rFonts w:hint="eastAsia"/>
        </w:rPr>
        <w:t>EMClient</w:t>
      </w:r>
      <w:proofErr w:type="spellEnd"/>
      <w:r w:rsidR="00301E9B">
        <w:rPr>
          <w:rFonts w:hint="eastAsia"/>
        </w:rPr>
        <w:t>”</w:t>
      </w:r>
      <w:r w:rsidR="00305311">
        <w:rPr>
          <w:rFonts w:hint="eastAsia"/>
        </w:rPr>
        <w:t xml:space="preserve"> referenced from :</w:t>
      </w:r>
      <w:r>
        <w:rPr>
          <w:rFonts w:hint="eastAsia"/>
        </w:rPr>
        <w:t xml:space="preserve"> </w:t>
      </w:r>
    </w:p>
    <w:p w14:paraId="779790BD" w14:textId="6660381C" w:rsidR="00305311" w:rsidRDefault="00751AD8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 xml:space="preserve">Undefined symbols </w:t>
      </w:r>
      <w:r w:rsidR="003551DA">
        <w:rPr>
          <w:rFonts w:hint="eastAsia"/>
        </w:rPr>
        <w:t xml:space="preserve">for </w:t>
      </w:r>
      <w:proofErr w:type="spellStart"/>
      <w:r w:rsidR="003551DA">
        <w:rPr>
          <w:rFonts w:hint="eastAsia"/>
        </w:rPr>
        <w:t>archite</w:t>
      </w:r>
      <w:r w:rsidR="0095576A">
        <w:rPr>
          <w:rFonts w:hint="eastAsia"/>
        </w:rPr>
        <w:t>chure</w:t>
      </w:r>
      <w:proofErr w:type="spellEnd"/>
      <w:r w:rsidR="0095576A">
        <w:rPr>
          <w:rFonts w:hint="eastAsia"/>
        </w:rPr>
        <w:t xml:space="preserve"> x86_64</w:t>
      </w:r>
      <w:r w:rsidR="00E537D5">
        <w:rPr>
          <w:rFonts w:hint="eastAsia"/>
        </w:rPr>
        <w:t xml:space="preserve">: </w:t>
      </w:r>
      <w:r w:rsidR="00E537D5">
        <w:rPr>
          <w:rFonts w:hint="eastAsia"/>
        </w:rPr>
        <w:t>又是一堆上面那样的话</w:t>
      </w:r>
    </w:p>
    <w:p w14:paraId="1455789F" w14:textId="4C26A4C7" w:rsidR="00E537D5" w:rsidRDefault="000E1CC2" w:rsidP="001119FD">
      <w:pPr>
        <w:pStyle w:val="afc"/>
        <w:numPr>
          <w:ilvl w:val="0"/>
          <w:numId w:val="14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_OBJC_CLASS_$</w:t>
      </w:r>
      <w:proofErr w:type="spellStart"/>
      <w:r>
        <w:rPr>
          <w:rFonts w:hint="eastAsia"/>
        </w:rPr>
        <w:t>EMClient</w:t>
      </w:r>
      <w:proofErr w:type="spellEnd"/>
      <w:r>
        <w:rPr>
          <w:rFonts w:hint="eastAsia"/>
        </w:rPr>
        <w:t>”</w:t>
      </w:r>
      <w:r w:rsidR="00D03063">
        <w:rPr>
          <w:rFonts w:hint="eastAsia"/>
        </w:rPr>
        <w:t xml:space="preserve">,reference from : </w:t>
      </w:r>
      <w:proofErr w:type="spellStart"/>
      <w:r w:rsidR="00D03063">
        <w:rPr>
          <w:rFonts w:hint="eastAsia"/>
        </w:rPr>
        <w:t>objc</w:t>
      </w:r>
      <w:proofErr w:type="spellEnd"/>
      <w:r w:rsidR="00D03063">
        <w:rPr>
          <w:rFonts w:hint="eastAsia"/>
        </w:rPr>
        <w:t xml:space="preserve">-class-ref in </w:t>
      </w:r>
      <w:proofErr w:type="spellStart"/>
      <w:r w:rsidR="00D03063">
        <w:rPr>
          <w:rFonts w:hint="eastAsia"/>
        </w:rPr>
        <w:t>AppDelegate.o</w:t>
      </w:r>
      <w:proofErr w:type="spellEnd"/>
    </w:p>
    <w:p w14:paraId="6D756813" w14:textId="5458F76F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proofErr w:type="gramStart"/>
      <w:r>
        <w:rPr>
          <w:rFonts w:hint="eastAsia"/>
        </w:rPr>
        <w:t>xxxxxxxxx</w:t>
      </w:r>
      <w:proofErr w:type="spellEnd"/>
      <w:r>
        <w:rPr>
          <w:rFonts w:hint="eastAsia"/>
        </w:rPr>
        <w:t xml:space="preserve">  in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HDSDKHelper.o</w:t>
      </w:r>
      <w:proofErr w:type="spellEnd"/>
    </w:p>
    <w:p w14:paraId="2FA7D311" w14:textId="174EC6DE" w:rsidR="00D03063" w:rsidRDefault="00D03063" w:rsidP="001119FD">
      <w:pPr>
        <w:pStyle w:val="afc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xxxxxxxx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in  </w:t>
      </w:r>
      <w:proofErr w:type="spellStart"/>
      <w:r>
        <w:rPr>
          <w:rFonts w:hint="eastAsia"/>
        </w:rPr>
        <w:t>HForm</w:t>
      </w:r>
      <w:r>
        <w:t>WebViewController.</w:t>
      </w:r>
      <w:r>
        <w:rPr>
          <w:rFonts w:hint="eastAsia"/>
        </w:rPr>
        <w:t>o</w:t>
      </w:r>
      <w:proofErr w:type="spellEnd"/>
      <w:proofErr w:type="gramEnd"/>
    </w:p>
    <w:p w14:paraId="7F4F1111" w14:textId="75336C95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一堆这样的话</w:t>
      </w:r>
    </w:p>
    <w:p w14:paraId="45CABB51" w14:textId="3D87885C" w:rsidR="00D03063" w:rsidRDefault="00D03063" w:rsidP="00D03063">
      <w:pPr>
        <w:pStyle w:val="afc"/>
        <w:ind w:left="360" w:firstLineChars="0" w:firstLine="0"/>
      </w:pPr>
      <w:r>
        <w:rPr>
          <w:rFonts w:hint="eastAsia"/>
        </w:rPr>
        <w:t>问题截图：</w:t>
      </w:r>
    </w:p>
    <w:p w14:paraId="7DDA5F50" w14:textId="40737F05" w:rsidR="00D03063" w:rsidRDefault="00D03063" w:rsidP="00D03063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drawing>
          <wp:inline distT="0" distB="0" distL="0" distR="0" wp14:anchorId="3B5E0254" wp14:editId="5A606E47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99234" w14:textId="77777777" w:rsidR="00D03063" w:rsidRDefault="00D03063" w:rsidP="00D03063">
      <w:pPr>
        <w:pStyle w:val="afc"/>
        <w:ind w:left="360" w:firstLineChars="0" w:firstLine="0"/>
      </w:pPr>
    </w:p>
    <w:p w14:paraId="184D232F" w14:textId="77777777" w:rsidR="00D62017" w:rsidRDefault="00D62017" w:rsidP="00D03063">
      <w:pPr>
        <w:pStyle w:val="afc"/>
        <w:ind w:left="360" w:firstLineChars="0" w:firstLine="0"/>
      </w:pPr>
    </w:p>
    <w:p w14:paraId="624B7C38" w14:textId="4D2BE0C3" w:rsidR="00D62017" w:rsidRDefault="00D62017" w:rsidP="00D62017">
      <w:pPr>
        <w:pStyle w:val="3"/>
      </w:pPr>
      <w:r>
        <w:rPr>
          <w:rFonts w:hint="eastAsia"/>
        </w:rPr>
        <w:t xml:space="preserve">1-12 </w:t>
      </w:r>
      <w:proofErr w:type="gramStart"/>
      <w:r>
        <w:rPr>
          <w:rFonts w:hint="eastAsia"/>
        </w:rPr>
        <w:t>Undefined  symbols</w:t>
      </w:r>
      <w:proofErr w:type="gramEnd"/>
      <w:r>
        <w:rPr>
          <w:rFonts w:hint="eastAsia"/>
        </w:rPr>
        <w:t xml:space="preserve"> for architecture x86_64:</w:t>
      </w:r>
    </w:p>
    <w:p w14:paraId="25EE9737" w14:textId="42475620" w:rsidR="00D62017" w:rsidRDefault="00D62017" w:rsidP="00D03063">
      <w:pPr>
        <w:pStyle w:val="afc"/>
        <w:ind w:left="360" w:firstLineChars="0" w:firstLine="0"/>
      </w:pPr>
      <w:r>
        <w:t>“</w:t>
      </w:r>
      <w:proofErr w:type="spellStart"/>
      <w:r>
        <w:rPr>
          <w:rFonts w:hint="eastAsia"/>
        </w:rPr>
        <w:t>xxxxxxx</w:t>
      </w:r>
      <w:proofErr w:type="spellEnd"/>
      <w:r>
        <w:t>”</w:t>
      </w:r>
      <w:r>
        <w:rPr>
          <w:rFonts w:ascii="MS Mincho" w:eastAsia="MS Mincho" w:hAnsi="MS Mincho" w:cs="MS Mincho"/>
        </w:rPr>
        <w:t>，</w:t>
      </w:r>
      <w:r>
        <w:rPr>
          <w:rFonts w:hint="eastAsia"/>
        </w:rPr>
        <w:t xml:space="preserve"> referenced from: </w:t>
      </w:r>
    </w:p>
    <w:p w14:paraId="17EB8B2F" w14:textId="2C6DD872" w:rsidR="00D62017" w:rsidRDefault="00D62017" w:rsidP="00D03063">
      <w:pPr>
        <w:pStyle w:val="afc"/>
        <w:ind w:left="360" w:firstLineChars="0" w:firstLine="0"/>
      </w:pPr>
      <w:r>
        <w:rPr>
          <w:rFonts w:hint="eastAsia"/>
        </w:rPr>
        <w:t>+ [</w:t>
      </w:r>
      <w:proofErr w:type="spellStart"/>
      <w:r>
        <w:rPr>
          <w:rFonts w:hint="eastAsia"/>
        </w:rPr>
        <w:t>xxxxxx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方法</w:t>
      </w:r>
      <w:r>
        <w:rPr>
          <w:rFonts w:hint="eastAsia"/>
        </w:rPr>
        <w:t xml:space="preserve"> ] in    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类</w:t>
      </w:r>
      <w:r>
        <w:rPr>
          <w:rFonts w:hint="eastAsia"/>
        </w:rPr>
        <w:t>.o</w:t>
      </w:r>
    </w:p>
    <w:p w14:paraId="57066C19" w14:textId="01B1A1B7" w:rsidR="00D62017" w:rsidRDefault="00D62017" w:rsidP="00D03063">
      <w:pPr>
        <w:pStyle w:val="afc"/>
        <w:ind w:left="360" w:firstLineChars="0" w:firstLine="0"/>
      </w:pP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>: symbol(</w:t>
      </w:r>
      <w:proofErr w:type="spellStart"/>
      <w:r>
        <w:rPr>
          <w:rFonts w:hint="eastAsia"/>
        </w:rPr>
        <w:t>s</w:t>
      </w:r>
      <w:proofErr w:type="spellEnd"/>
      <w:r>
        <w:rPr>
          <w:rFonts w:hint="eastAsia"/>
        </w:rPr>
        <w:t>) not found for architecture x86_64</w:t>
      </w:r>
    </w:p>
    <w:p w14:paraId="1051CCC1" w14:textId="7BA10B7B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记一</w:t>
      </w:r>
      <w:r>
        <w:rPr>
          <w:rFonts w:ascii="MS Mincho" w:eastAsia="MS Mincho" w:hAnsi="MS Mincho" w:cs="MS Mincho"/>
        </w:rPr>
        <w:t>次</w:t>
      </w:r>
      <w:r>
        <w:rPr>
          <w:rFonts w:hint="eastAsia"/>
        </w:rPr>
        <w:t xml:space="preserve"> undefined symbol</w:t>
      </w:r>
      <w:r>
        <w:rPr>
          <w:rFonts w:hint="eastAsia"/>
        </w:rPr>
        <w:t>的报错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SimSun" w:eastAsia="SimSun" w:hAnsi="SimSun" w:cs="SimSun"/>
        </w:rPr>
        <w:t>报错</w:t>
      </w:r>
      <w:r>
        <w:rPr>
          <w:rFonts w:ascii="MS Mincho" w:eastAsia="MS Mincho" w:hAnsi="MS Mincho" w:cs="MS Mincho" w:hint="eastAsia"/>
        </w:rPr>
        <w:t>大分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 xml:space="preserve">就是 </w:t>
      </w:r>
    </w:p>
    <w:p w14:paraId="182FC4E4" w14:textId="310E5D90" w:rsidR="00D62017" w:rsidRDefault="00D62017" w:rsidP="00D03063">
      <w:pPr>
        <w:pStyle w:val="afc"/>
        <w:ind w:left="360" w:firstLineChars="0" w:firstLine="0"/>
      </w:pPr>
      <w:r>
        <w:rPr>
          <w:rFonts w:ascii="MS Mincho" w:eastAsia="MS Mincho" w:hAnsi="MS Mincho" w:cs="MS Mincho" w:hint="eastAsia"/>
        </w:rPr>
        <w:t xml:space="preserve">Apple Mach-O </w:t>
      </w:r>
      <w:proofErr w:type="gramStart"/>
      <w:r>
        <w:rPr>
          <w:rFonts w:ascii="MS Mincho" w:eastAsia="MS Mincho" w:hAnsi="MS Mincho" w:cs="MS Mincho" w:hint="eastAsia"/>
        </w:rPr>
        <w:t>Linker  error</w:t>
      </w:r>
      <w:proofErr w:type="gramEnd"/>
      <w:r>
        <w:rPr>
          <w:rFonts w:ascii="MS Mincho" w:eastAsia="MS Mincho" w:hAnsi="MS Mincho" w:cs="MS Mincho" w:hint="eastAsia"/>
        </w:rPr>
        <w:t xml:space="preserve"> </w:t>
      </w:r>
    </w:p>
    <w:p w14:paraId="2019492F" w14:textId="78DFC920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问题</w:t>
      </w:r>
      <w:r>
        <w:rPr>
          <w:rFonts w:ascii="MS Mincho" w:eastAsia="MS Mincho" w:hAnsi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eastAsia="MS Mincho" w:hAnsi="MS Mincho" w:cs="MS Mincho"/>
        </w:rPr>
        <w:t>使用</w:t>
      </w:r>
      <w:proofErr w:type="spellStart"/>
      <w:r>
        <w:rPr>
          <w:rFonts w:hint="eastAsia"/>
        </w:rPr>
        <w:t>Const</w:t>
      </w:r>
      <w:proofErr w:type="spellEnd"/>
      <w:r>
        <w:rPr>
          <w:rFonts w:ascii="MS Mincho" w:eastAsia="MS Mincho" w:hAnsi="MS Mincho" w:cs="MS Mincho"/>
        </w:rPr>
        <w:t>常量</w:t>
      </w:r>
      <w:r>
        <w:rPr>
          <w:rFonts w:hint="eastAsia"/>
        </w:rPr>
        <w:t>进</w:t>
      </w:r>
      <w:r>
        <w:rPr>
          <w:rFonts w:ascii="MS Mincho" w:eastAsia="MS Mincho" w:hAnsi="MS Mincho" w:cs="MS Mincho"/>
        </w:rPr>
        <w:t>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</w:t>
      </w:r>
      <w:r>
        <w:rPr>
          <w:rFonts w:ascii="MS Mincho" w:eastAsia="MS Mincho" w:hAnsi="MS Mincho" w:cs="MS Mincho"/>
        </w:rPr>
        <w:t>定</w:t>
      </w:r>
      <w:r>
        <w:rPr>
          <w:rFonts w:hint="eastAsia"/>
        </w:rPr>
        <w:t>义</w:t>
      </w:r>
      <w:r>
        <w:rPr>
          <w:rFonts w:ascii="MS Mincho" w:eastAsia="MS Mincho" w:hAnsi="MS Mincho" w:cs="MS Mincho"/>
        </w:rPr>
        <w:t>。</w:t>
      </w:r>
      <w:r>
        <w:rPr>
          <w:rFonts w:hint="eastAsia"/>
        </w:rPr>
        <w:t>在</w:t>
      </w:r>
      <w:r>
        <w:rPr>
          <w:rFonts w:hint="eastAsia"/>
        </w:rPr>
        <w:t xml:space="preserve">.h </w:t>
      </w:r>
      <w:r>
        <w:rPr>
          <w:rFonts w:ascii="MS Mincho" w:eastAsia="MS Mincho" w:hAnsi="MS Mincho" w:cs="MS Mincho" w:hint="eastAsia"/>
        </w:rPr>
        <w:t>中写了申明但是忘了在.m 中</w:t>
      </w:r>
      <w:r>
        <w:rPr>
          <w:rFonts w:ascii="SimSun" w:eastAsia="SimSun" w:hAnsi="SimSun" w:cs="SimSun" w:hint="eastAsia"/>
        </w:rPr>
        <w:t xml:space="preserve">实现(设置具体的值) </w:t>
      </w:r>
      <w:r>
        <w:rPr>
          <w:rFonts w:ascii="SimSun" w:eastAsia="SimSun" w:hAnsi="SimSun" w:cs="SimSun"/>
        </w:rPr>
        <w:t>编译</w:t>
      </w:r>
      <w:r>
        <w:rPr>
          <w:rFonts w:ascii="MS Mincho" w:eastAsia="MS Mincho" w:hAnsi="MS Mincho" w:cs="MS Mincho" w:hint="eastAsia"/>
        </w:rPr>
        <w:t>的</w:t>
      </w:r>
      <w:r>
        <w:rPr>
          <w:rFonts w:ascii="SimSun" w:eastAsia="SimSun" w:hAnsi="SimSun" w:cs="SimSun"/>
        </w:rPr>
        <w:t>时</w:t>
      </w:r>
      <w:r>
        <w:rPr>
          <w:rFonts w:ascii="MS Mincho" w:eastAsia="MS Mincho" w:hAnsi="MS Mincho" w:cs="MS Mincho" w:hint="eastAsia"/>
        </w:rPr>
        <w:t>候直接</w:t>
      </w:r>
      <w:r>
        <w:rPr>
          <w:rFonts w:ascii="SimSun" w:eastAsia="SimSun" w:hAnsi="SimSun" w:cs="SimSun"/>
        </w:rPr>
        <w:t>报错</w:t>
      </w:r>
    </w:p>
    <w:p w14:paraId="4787D8A9" w14:textId="1DB5CD0F" w:rsidR="00D62017" w:rsidRDefault="00D62017" w:rsidP="00D03063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/>
        </w:rPr>
        <w:t>解</w:t>
      </w:r>
      <w:r>
        <w:rPr>
          <w:rFonts w:ascii="SimSun" w:eastAsia="SimSun" w:hAnsi="SimSun" w:cs="SimSun" w:hint="eastAsia"/>
        </w:rPr>
        <w:t>决办</w:t>
      </w:r>
      <w:r>
        <w:rPr>
          <w:rFonts w:ascii="MS Mincho" w:eastAsia="MS Mincho" w:hAnsi="MS Mincho" w:cs="MS Mincho"/>
        </w:rPr>
        <w:t>法</w:t>
      </w:r>
      <w:r>
        <w:rPr>
          <w:rFonts w:ascii="SimSun" w:eastAsia="SimSun" w:hAnsi="SimSun" w:cs="SimSun" w:hint="eastAsia"/>
        </w:rPr>
        <w:t>:在 .m 进</w:t>
      </w:r>
      <w:r>
        <w:rPr>
          <w:rFonts w:ascii="MS Mincho" w:eastAsia="MS Mincho" w:hAnsi="MS Mincho" w:cs="MS Mincho"/>
        </w:rPr>
        <w:t>行</w:t>
      </w:r>
      <w:r>
        <w:rPr>
          <w:rFonts w:ascii="SimSun" w:eastAsia="SimSun" w:hAnsi="SimSun" w:cs="SimSun" w:hint="eastAsia"/>
        </w:rPr>
        <w:t>赋值就可以了</w:t>
      </w:r>
    </w:p>
    <w:p w14:paraId="3C33BBD9" w14:textId="0437A7D3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SimSun" w:eastAsia="SimSun" w:hAnsi="SimSun" w:cs="SimSun"/>
        </w:rPr>
        <w:t>报错图</w:t>
      </w:r>
      <w:r>
        <w:rPr>
          <w:rFonts w:ascii="MS Mincho" w:eastAsia="MS Mincho" w:hAnsi="MS Mincho" w:cs="MS Mincho" w:hint="eastAsia"/>
        </w:rPr>
        <w:t>如下:</w:t>
      </w:r>
    </w:p>
    <w:p w14:paraId="47EA57D0" w14:textId="55E0D4AA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1B5FD514" wp14:editId="7A4C22D2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F449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C017BED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2FFBD9B0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6BDAFD51" w14:textId="77777777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4B34F819" w14:textId="21B2F5DC" w:rsidR="00D62017" w:rsidRDefault="00D62017" w:rsidP="00D03063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lastRenderedPageBreak/>
        <w:drawing>
          <wp:inline distT="0" distB="0" distL="0" distR="0" wp14:anchorId="3EBCD6A2" wp14:editId="545D7DE1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B1AC" w14:textId="77777777" w:rsidR="00D62017" w:rsidRDefault="00D62017" w:rsidP="00D03063">
      <w:pPr>
        <w:pStyle w:val="afc"/>
        <w:ind w:left="360" w:firstLineChars="0" w:firstLine="0"/>
      </w:pPr>
    </w:p>
    <w:p w14:paraId="2C317DBE" w14:textId="77777777" w:rsidR="00D62017" w:rsidRDefault="00D62017" w:rsidP="00D03063">
      <w:pPr>
        <w:pStyle w:val="afc"/>
        <w:ind w:left="360" w:firstLineChars="0" w:firstLine="0"/>
      </w:pPr>
    </w:p>
    <w:p w14:paraId="04E94863" w14:textId="77777777" w:rsidR="00D62017" w:rsidRDefault="00D62017" w:rsidP="00D03063">
      <w:pPr>
        <w:pStyle w:val="afc"/>
        <w:ind w:left="360" w:firstLineChars="0" w:firstLine="0"/>
      </w:pPr>
    </w:p>
    <w:p w14:paraId="7486549E" w14:textId="5AC92B24" w:rsidR="007D1CBF" w:rsidRDefault="00D62017" w:rsidP="007D1CBF">
      <w:r>
        <w:rPr>
          <w:noProof/>
          <w:lang w:val="en-US"/>
        </w:rPr>
        <w:drawing>
          <wp:inline distT="0" distB="0" distL="0" distR="0" wp14:anchorId="23727FF8" wp14:editId="2F57EA6D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F238" w14:textId="77777777" w:rsidR="00D62017" w:rsidRDefault="00D62017" w:rsidP="007D1CBF"/>
    <w:p w14:paraId="0AC14F00" w14:textId="77777777" w:rsidR="00D62017" w:rsidRDefault="00D62017" w:rsidP="007D1CBF"/>
    <w:p w14:paraId="350061D5" w14:textId="77777777" w:rsidR="00D62017" w:rsidRDefault="00D62017" w:rsidP="007D1CBF"/>
    <w:p w14:paraId="6AB5F002" w14:textId="77777777" w:rsidR="00D62017" w:rsidRDefault="00D62017" w:rsidP="007D1CBF"/>
    <w:p w14:paraId="60C56F71" w14:textId="77777777" w:rsidR="00D62017" w:rsidRDefault="00D62017" w:rsidP="007D1CBF"/>
    <w:p w14:paraId="321D1233" w14:textId="77777777" w:rsidR="000E145C" w:rsidRDefault="000E145C" w:rsidP="007D1CBF"/>
    <w:p w14:paraId="205004EC" w14:textId="77777777" w:rsidR="000E145C" w:rsidRDefault="000E145C" w:rsidP="007D1CBF"/>
    <w:p w14:paraId="38D995C5" w14:textId="77777777" w:rsidR="000E145C" w:rsidRDefault="000E145C" w:rsidP="007D1CBF"/>
    <w:p w14:paraId="0E537DB6" w14:textId="77777777" w:rsidR="000E145C" w:rsidRDefault="000E145C" w:rsidP="007D1CBF"/>
    <w:p w14:paraId="340A6C1C" w14:textId="4CA28824" w:rsidR="000E145C" w:rsidRDefault="000E145C" w:rsidP="000C770B">
      <w:pPr>
        <w:pStyle w:val="3"/>
      </w:pPr>
      <w:r>
        <w:rPr>
          <w:rFonts w:hint="eastAsia"/>
        </w:rPr>
        <w:lastRenderedPageBreak/>
        <w:t>1-13</w:t>
      </w:r>
      <w:r>
        <w:rPr>
          <w:rFonts w:hint="eastAsia"/>
        </w:rPr>
        <w:t>打包报错</w:t>
      </w:r>
      <w:r>
        <w:rPr>
          <w:rFonts w:hint="eastAsia"/>
        </w:rPr>
        <w:t>: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 xml:space="preserve"> but its private key is not installed.</w:t>
      </w:r>
    </w:p>
    <w:p w14:paraId="29D90C41" w14:textId="212491F1" w:rsidR="00777A71" w:rsidRDefault="00777A71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登录</w:t>
      </w:r>
      <w:r>
        <w:rPr>
          <w:rFonts w:hint="eastAsia"/>
        </w:rPr>
        <w:t xml:space="preserve">Apple </w:t>
      </w:r>
      <w:r>
        <w:rPr>
          <w:rFonts w:hint="eastAsia"/>
        </w:rPr>
        <w:t>开发者。重新下载</w:t>
      </w:r>
      <w:r>
        <w:rPr>
          <w:rFonts w:hint="eastAsia"/>
        </w:rPr>
        <w:t>,</w:t>
      </w:r>
      <w:r>
        <w:rPr>
          <w:rFonts w:hint="eastAsia"/>
        </w:rPr>
        <w:t>双击钥匙串安装。重启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、重启钥匙串。不然总是提示同一个问题。</w:t>
      </w:r>
    </w:p>
    <w:p w14:paraId="22DB2837" w14:textId="624C7E02" w:rsidR="000E145C" w:rsidRDefault="00777A71" w:rsidP="007D1CBF">
      <w:r>
        <w:rPr>
          <w:rFonts w:hint="eastAsia"/>
          <w:noProof/>
          <w:lang w:val="en-US"/>
        </w:rPr>
        <w:drawing>
          <wp:inline distT="0" distB="0" distL="0" distR="0" wp14:anchorId="4A210CFB" wp14:editId="25117598">
            <wp:extent cx="3594735" cy="219231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B5D5" w14:textId="77777777" w:rsidR="000E145C" w:rsidRDefault="000E145C" w:rsidP="007D1CBF"/>
    <w:p w14:paraId="552D32E3" w14:textId="1BBEFE37" w:rsidR="000C770B" w:rsidRDefault="000C770B" w:rsidP="007D1CBF">
      <w:r>
        <w:rPr>
          <w:rFonts w:hint="eastAsia"/>
        </w:rPr>
        <w:t xml:space="preserve">14.This app could not be installed at this time. </w:t>
      </w:r>
    </w:p>
    <w:p w14:paraId="092B4027" w14:textId="05EC9DF5" w:rsidR="000C770B" w:rsidRDefault="000C770B" w:rsidP="007D1CBF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卸载重装</w:t>
      </w:r>
      <w:r>
        <w:rPr>
          <w:rFonts w:hint="eastAsia"/>
        </w:rPr>
        <w:t xml:space="preserve"> </w:t>
      </w:r>
      <w:r>
        <w:rPr>
          <w:rFonts w:ascii=".Apple Color Emoji UI" w:eastAsia=".Apple Color Emoji UI" w:hAnsi=".Apple Color Emoji UI" w:cs=".Apple Color Emoji UI"/>
        </w:rPr>
        <w:t>✅</w:t>
      </w:r>
      <w:r>
        <w:rPr>
          <w:rFonts w:hint="eastAsia"/>
        </w:rPr>
        <w:t xml:space="preserve"> </w:t>
      </w:r>
      <w:r>
        <w:rPr>
          <w:rFonts w:hint="eastAsia"/>
        </w:rPr>
        <w:t>你遇到的问题，别人都遇到过了。</w:t>
      </w:r>
    </w:p>
    <w:p w14:paraId="4A455D4F" w14:textId="65659461" w:rsidR="000E145C" w:rsidRDefault="000C770B" w:rsidP="007D1CBF">
      <w:r>
        <w:rPr>
          <w:noProof/>
          <w:lang w:val="en-US"/>
        </w:rPr>
        <w:drawing>
          <wp:inline distT="0" distB="0" distL="0" distR="0" wp14:anchorId="5330D187" wp14:editId="0B4A7BB2">
            <wp:extent cx="4509135" cy="1532706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6AA0" w14:textId="77777777" w:rsidR="000E145C" w:rsidRDefault="000E145C" w:rsidP="007D1CBF"/>
    <w:p w14:paraId="0EE24278" w14:textId="77777777" w:rsidR="000E145C" w:rsidRDefault="000E145C" w:rsidP="007D1CBF"/>
    <w:p w14:paraId="191CB656" w14:textId="77777777" w:rsidR="000E145C" w:rsidRDefault="000E145C" w:rsidP="007D1CBF"/>
    <w:p w14:paraId="59A9A2A0" w14:textId="6395855A" w:rsidR="00B3547E" w:rsidRDefault="00B3547E" w:rsidP="00630865">
      <w:pPr>
        <w:pStyle w:val="3"/>
      </w:pPr>
      <w:r>
        <w:rPr>
          <w:rFonts w:hint="eastAsia"/>
        </w:rPr>
        <w:t>1-14 static</w:t>
      </w:r>
      <w:r>
        <w:rPr>
          <w:rFonts w:hint="eastAsia"/>
        </w:rPr>
        <w:t>和</w:t>
      </w:r>
      <w:r>
        <w:rPr>
          <w:rFonts w:hint="eastAsia"/>
        </w:rPr>
        <w:t>extern</w:t>
      </w:r>
    </w:p>
    <w:p w14:paraId="7A29B7A4" w14:textId="06412BEE" w:rsidR="00B3547E" w:rsidRDefault="00B3547E" w:rsidP="007D1CBF">
      <w:r>
        <w:rPr>
          <w:rFonts w:hint="eastAsia"/>
        </w:rPr>
        <w:t xml:space="preserve">undefined symbols for </w:t>
      </w:r>
      <w:proofErr w:type="spellStart"/>
      <w:r>
        <w:rPr>
          <w:rFonts w:hint="eastAsia"/>
        </w:rPr>
        <w:t>archicture</w:t>
      </w:r>
      <w:proofErr w:type="spellEnd"/>
      <w:r>
        <w:rPr>
          <w:rFonts w:hint="eastAsia"/>
        </w:rPr>
        <w:t xml:space="preserve"> x86-64</w:t>
      </w:r>
    </w:p>
    <w:p w14:paraId="0D3EED35" w14:textId="67FD58D7" w:rsidR="00B3547E" w:rsidRDefault="00B3547E" w:rsidP="007D1CBF">
      <w:r>
        <w:t>“</w:t>
      </w:r>
      <w:r>
        <w:rPr>
          <w:rFonts w:hint="eastAsia"/>
        </w:rPr>
        <w:t>_</w:t>
      </w:r>
      <w:proofErr w:type="spellStart"/>
      <w:r>
        <w:rPr>
          <w:rFonts w:hint="eastAsia"/>
        </w:rPr>
        <w:t>RBKeyName</w:t>
      </w:r>
      <w:proofErr w:type="spellEnd"/>
      <w:r>
        <w:t>”</w:t>
      </w:r>
      <w:r>
        <w:rPr>
          <w:rFonts w:hint="eastAsia"/>
        </w:rPr>
        <w:t xml:space="preserve"> ,referenced from</w:t>
      </w:r>
      <w:r>
        <w:rPr>
          <w:rFonts w:hint="eastAsia"/>
        </w:rPr>
        <w:t>：</w:t>
      </w:r>
    </w:p>
    <w:p w14:paraId="203D652A" w14:textId="77777777" w:rsidR="00B3547E" w:rsidRDefault="00B3547E" w:rsidP="007D1CBF">
      <w:r>
        <w:rPr>
          <w:rFonts w:hint="eastAsia"/>
        </w:rPr>
        <w:t xml:space="preserve">_main </w:t>
      </w:r>
      <w:r>
        <w:t xml:space="preserve">in </w:t>
      </w:r>
      <w:proofErr w:type="spellStart"/>
      <w:proofErr w:type="gramStart"/>
      <w:r>
        <w:t>main.o</w:t>
      </w:r>
      <w:proofErr w:type="spellEnd"/>
      <w:proofErr w:type="gramEnd"/>
      <w:r>
        <w:t xml:space="preserve"> </w:t>
      </w:r>
    </w:p>
    <w:p w14:paraId="442932B5" w14:textId="77777777" w:rsidR="00B3547E" w:rsidRDefault="00B3547E" w:rsidP="007D1CBF">
      <w:proofErr w:type="spellStart"/>
      <w:r>
        <w:rPr>
          <w:rFonts w:hint="eastAsia"/>
        </w:rPr>
        <w:t>xxxxxxx</w:t>
      </w:r>
      <w:proofErr w:type="spellEnd"/>
      <w:r>
        <w:rPr>
          <w:rFonts w:hint="eastAsia"/>
        </w:rPr>
        <w:t xml:space="preserve"> </w:t>
      </w:r>
    </w:p>
    <w:p w14:paraId="2306D9B9" w14:textId="46C19A6C" w:rsidR="00B3547E" w:rsidRDefault="00B3547E" w:rsidP="007D1CBF">
      <w:r>
        <w:rPr>
          <w:rFonts w:hint="eastAsia"/>
        </w:rPr>
        <w:lastRenderedPageBreak/>
        <w:t>这里</w:t>
      </w:r>
      <w:r>
        <w:rPr>
          <w:rFonts w:ascii="MS Mincho" w:eastAsia="MS Mincho" w:hAnsi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eastAsia="MS Mincho" w:hAnsi="MS Mincho" w:cs="MS Mincho"/>
        </w:rPr>
        <w:t>小知</w:t>
      </w:r>
      <w:r>
        <w:rPr>
          <w:rFonts w:hint="eastAsia"/>
        </w:rPr>
        <w:t>识点</w:t>
      </w:r>
    </w:p>
    <w:p w14:paraId="04245AE8" w14:textId="7B08C387" w:rsidR="00B3547E" w:rsidRDefault="00B3547E" w:rsidP="00B3547E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r>
        <w:rPr>
          <w:rFonts w:hint="eastAsia"/>
        </w:rPr>
        <w:t>static</w:t>
      </w:r>
      <w:r>
        <w:rPr>
          <w:rFonts w:hint="eastAsia"/>
        </w:rPr>
        <w:t>和</w:t>
      </w:r>
      <w:r>
        <w:rPr>
          <w:rFonts w:hint="eastAsia"/>
        </w:rPr>
        <w:t xml:space="preserve">extern </w:t>
      </w:r>
      <w:r w:rsidRPr="00B3547E">
        <w:rPr>
          <w:rFonts w:ascii="MS Mincho" w:eastAsia="MS Mincho" w:hAnsi="MS Mincho" w:cs="MS Mincho"/>
        </w:rPr>
        <w:t>：</w:t>
      </w:r>
      <w:r w:rsidRPr="00B3547E">
        <w:rPr>
          <w:rFonts w:ascii="MS Mincho" w:eastAsia="MS Mincho" w:hAnsi="MS Mincho" w:cs="MS Mincho" w:hint="eastAsia"/>
        </w:rPr>
        <w:t>想</w:t>
      </w:r>
      <w:r w:rsidRPr="00B3547E">
        <w:rPr>
          <w:rFonts w:ascii="SimSun" w:eastAsia="SimSun" w:hAnsi="SimSun" w:cs="SimSun" w:hint="eastAsia"/>
        </w:rPr>
        <w:t>在其他</w:t>
      </w:r>
      <w:r w:rsidRPr="00B3547E">
        <w:rPr>
          <w:rFonts w:ascii="MS Mincho" w:eastAsia="MS Mincho" w:hAnsi="MS Mincho" w:cs="MS Mincho"/>
        </w:rPr>
        <w:t>文件</w:t>
      </w:r>
      <w:r w:rsidRPr="00B3547E">
        <w:rPr>
          <w:rFonts w:ascii="SimSun" w:eastAsia="SimSun" w:hAnsi="SimSun" w:cs="SimSun" w:hint="eastAsia"/>
        </w:rPr>
        <w:t>访问</w:t>
      </w:r>
      <w:r w:rsidRPr="00B3547E">
        <w:rPr>
          <w:rFonts w:ascii="MS Mincho" w:eastAsia="MS Mincho" w:hAnsi="MS Mincho" w:cs="MS Mincho"/>
        </w:rPr>
        <w:t>全</w:t>
      </w:r>
      <w:r w:rsidRPr="00B3547E">
        <w:rPr>
          <w:rFonts w:ascii="MS Mincho" w:eastAsia="MS Mincho" w:hAnsi="MS Mincho" w:cs="MS Mincho" w:hint="eastAsia"/>
        </w:rPr>
        <w:t>局</w:t>
      </w:r>
      <w:r w:rsidRPr="00B3547E">
        <w:rPr>
          <w:rFonts w:ascii="SimSun" w:eastAsia="SimSun" w:hAnsi="SimSun" w:cs="SimSun"/>
        </w:rPr>
        <w:t>变</w:t>
      </w:r>
      <w:r w:rsidRPr="00B3547E">
        <w:rPr>
          <w:rFonts w:ascii="MS Mincho" w:eastAsia="MS Mincho" w:hAnsi="MS Mincho" w:cs="MS Mincho" w:hint="eastAsia"/>
        </w:rPr>
        <w:t>量，可以使用extern 修</w:t>
      </w:r>
      <w:r w:rsidRPr="00B3547E"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/>
        </w:rPr>
        <w:t>。</w:t>
      </w:r>
      <w:r>
        <w:rPr>
          <w:rFonts w:ascii="SimSun" w:eastAsia="SimSun" w:hAnsi="SimSun" w:cs="SimSun" w:hint="eastAsia"/>
        </w:rPr>
        <w:t>但是</w:t>
      </w:r>
      <w:r>
        <w:rPr>
          <w:rFonts w:ascii="MS Mincho" w:eastAsia="MS Mincho" w:hAnsi="MS Mincho" w:cs="MS Mincho"/>
        </w:rPr>
        <w:t>加上</w:t>
      </w:r>
      <w:r>
        <w:rPr>
          <w:rFonts w:ascii="SimSun" w:eastAsia="SimSun" w:hAnsi="SimSun" w:cs="SimSun" w:hint="eastAsia"/>
        </w:rPr>
        <w:t>static修饰后会把变</w:t>
      </w:r>
      <w:r>
        <w:rPr>
          <w:rFonts w:ascii="MS Mincho" w:eastAsia="MS Mincho" w:hAnsi="MS Mincho" w:cs="MS Mincho"/>
        </w:rPr>
        <w:t>量</w:t>
      </w:r>
      <w:r>
        <w:rPr>
          <w:rFonts w:ascii="SimSun" w:eastAsia="SimSun" w:hAnsi="SimSun" w:cs="SimSun" w:hint="eastAsia"/>
        </w:rPr>
        <w:t>的作用</w:t>
      </w:r>
      <w:r>
        <w:rPr>
          <w:rFonts w:ascii="MS Mincho" w:eastAsia="MS Mincho" w:hAnsi="MS Mincho" w:cs="MS Mincho"/>
        </w:rPr>
        <w:t>域</w:t>
      </w:r>
      <w:r>
        <w:rPr>
          <w:rFonts w:ascii="SimSun" w:eastAsia="SimSun" w:hAnsi="SimSun" w:cs="SimSun" w:hint="eastAsia"/>
        </w:rPr>
        <w:t>限制在当</w:t>
      </w:r>
      <w:r>
        <w:rPr>
          <w:rFonts w:ascii="MS Mincho" w:eastAsia="MS Mincho" w:hAnsi="MS Mincho" w:cs="MS Mincho"/>
        </w:rPr>
        <w:t>前文件</w:t>
      </w:r>
      <w:r>
        <w:rPr>
          <w:rFonts w:ascii="SimSun" w:eastAsia="SimSun" w:hAnsi="SimSun" w:cs="SimSun" w:hint="eastAsia"/>
        </w:rPr>
        <w:t>内</w:t>
      </w:r>
      <w:r>
        <w:rPr>
          <w:rFonts w:ascii="MS Mincho" w:eastAsia="MS Mincho" w:hAnsi="MS Mincho" w:cs="MS Mincho"/>
        </w:rPr>
        <w:t>。</w:t>
      </w:r>
      <w:r>
        <w:rPr>
          <w:rFonts w:ascii="MS Mincho" w:eastAsia="MS Mincho" w:hAnsi="MS Mincho" w:cs="MS Mincho" w:hint="eastAsia"/>
        </w:rPr>
        <w:t>其他</w:t>
      </w:r>
      <w:r>
        <w:rPr>
          <w:rFonts w:ascii="SimSun" w:eastAsia="SimSun" w:hAnsi="SimSun" w:cs="SimSun"/>
        </w:rPr>
        <w:t>类</w:t>
      </w:r>
      <w:r>
        <w:rPr>
          <w:rFonts w:ascii="MS Mincho" w:eastAsia="MS Mincho" w:hAnsi="MS Mincho" w:cs="MS Mincho" w:hint="eastAsia"/>
        </w:rPr>
        <w:t>在想通</w:t>
      </w:r>
      <w:r>
        <w:rPr>
          <w:rFonts w:ascii="SimSun" w:eastAsia="SimSun" w:hAnsi="SimSun" w:cs="SimSun"/>
        </w:rPr>
        <w:t>过</w:t>
      </w:r>
      <w:r>
        <w:rPr>
          <w:rFonts w:ascii="MS Mincho" w:eastAsia="MS Mincho" w:hAnsi="MS Mincho" w:cs="MS Mincho" w:hint="eastAsia"/>
        </w:rPr>
        <w:t>extern修</w:t>
      </w:r>
      <w:r>
        <w:rPr>
          <w:rFonts w:ascii="SimSun" w:eastAsia="SimSun" w:hAnsi="SimSun" w:cs="SimSun"/>
        </w:rPr>
        <w:t>饰</w:t>
      </w:r>
      <w:r>
        <w:rPr>
          <w:rFonts w:ascii="MS Mincho" w:eastAsia="MS Mincho" w:hAnsi="MS Mincho" w:cs="MS Mincho" w:hint="eastAsia"/>
        </w:rPr>
        <w:t>来</w:t>
      </w:r>
      <w:r>
        <w:rPr>
          <w:rFonts w:ascii="SimSun" w:eastAsia="SimSun" w:hAnsi="SimSun" w:cs="SimSun"/>
        </w:rPr>
        <w:t>访问</w:t>
      </w:r>
      <w:r>
        <w:rPr>
          <w:rFonts w:ascii="MS Mincho" w:eastAsia="MS Mincho" w:hAnsi="MS Mincho" w:cs="MS Mincho" w:hint="eastAsia"/>
        </w:rPr>
        <w:t>直接</w:t>
      </w:r>
      <w:r>
        <w:rPr>
          <w:rFonts w:ascii="SimSun" w:eastAsia="SimSun" w:hAnsi="SimSun" w:cs="SimSun"/>
        </w:rPr>
        <w:t>报错</w:t>
      </w:r>
    </w:p>
    <w:p w14:paraId="2A001DA4" w14:textId="09E6C1BC" w:rsidR="00B3547E" w:rsidRDefault="00B3547E" w:rsidP="00630865">
      <w:pPr>
        <w:pStyle w:val="afc"/>
        <w:numPr>
          <w:ilvl w:val="0"/>
          <w:numId w:val="15"/>
        </w:numPr>
        <w:ind w:firstLineChars="0"/>
        <w:rPr>
          <w:rFonts w:ascii="MS Mincho" w:eastAsia="MS Mincho" w:hAnsi="MS Mincho" w:cs="MS Mincho"/>
        </w:rPr>
      </w:pPr>
      <w:proofErr w:type="spellStart"/>
      <w:r>
        <w:rPr>
          <w:rFonts w:ascii="MS Mincho" w:eastAsia="MS Mincho" w:hAnsi="MS Mincho" w:cs="MS Mincho" w:hint="eastAsia"/>
        </w:rPr>
        <w:t>xxxx.o</w:t>
      </w:r>
      <w:proofErr w:type="spellEnd"/>
      <w:r>
        <w:rPr>
          <w:rFonts w:ascii="MS Mincho" w:eastAsia="MS Mincho" w:hAnsi="MS Mincho" w:cs="MS Mincho" w:hint="eastAsia"/>
        </w:rPr>
        <w:t xml:space="preserve"> 表示目</w:t>
      </w:r>
      <w:r>
        <w:rPr>
          <w:rFonts w:ascii="SimSun" w:eastAsia="SimSun" w:hAnsi="SimSun" w:cs="SimSun"/>
        </w:rPr>
        <w:t>标</w:t>
      </w:r>
      <w:r>
        <w:rPr>
          <w:rFonts w:ascii="MS Mincho" w:eastAsia="MS Mincho" w:hAnsi="MS Mincho" w:cs="MS Mincho"/>
        </w:rPr>
        <w:t>文件</w:t>
      </w:r>
      <w:r>
        <w:rPr>
          <w:rFonts w:ascii="SimSun" w:eastAsia="SimSun" w:hAnsi="SimSun" w:cs="SimSun" w:hint="eastAsia"/>
        </w:rPr>
        <w:t>:编译后的</w:t>
      </w:r>
      <w:r>
        <w:rPr>
          <w:rFonts w:ascii="MS Mincho" w:eastAsia="MS Mincho" w:hAnsi="MS Mincho" w:cs="MS Mincho"/>
        </w:rPr>
        <w:t>文件。</w:t>
      </w:r>
      <w:r w:rsidR="00630865">
        <w:rPr>
          <w:rFonts w:ascii="MS Mincho" w:eastAsia="MS Mincho" w:hAnsi="MS Mincho" w:cs="MS Mincho"/>
        </w:rPr>
        <w:t>.a</w:t>
      </w:r>
      <w:r w:rsidR="00630865">
        <w:rPr>
          <w:rFonts w:ascii="MS Mincho" w:eastAsia="MS Mincho" w:hAnsi="MS Mincho" w:cs="MS Mincho" w:hint="eastAsia"/>
        </w:rPr>
        <w:t>文件静</w:t>
      </w:r>
      <w:r w:rsidR="00630865">
        <w:rPr>
          <w:rFonts w:ascii="SimSun" w:eastAsia="SimSun" w:hAnsi="SimSun" w:cs="SimSun"/>
        </w:rPr>
        <w:t>态库</w:t>
      </w:r>
      <w:r w:rsidR="00630865">
        <w:rPr>
          <w:rFonts w:ascii="MS Mincho" w:eastAsia="MS Mincho" w:hAnsi="MS Mincho" w:cs="MS Mincho" w:hint="eastAsia"/>
        </w:rPr>
        <w:t>文件,其</w:t>
      </w:r>
      <w:r w:rsidR="00630865">
        <w:rPr>
          <w:rFonts w:ascii="SimSun" w:eastAsia="SimSun" w:hAnsi="SimSun" w:cs="SimSun"/>
        </w:rPr>
        <w:t>实</w:t>
      </w:r>
      <w:r w:rsidR="00630865">
        <w:rPr>
          <w:rFonts w:ascii="MS Mincho" w:eastAsia="MS Mincho" w:hAnsi="MS Mincho" w:cs="MS Mincho" w:hint="eastAsia"/>
        </w:rPr>
        <w:t>就是N个.o合并在一起。</w:t>
      </w:r>
    </w:p>
    <w:p w14:paraId="6A81A012" w14:textId="2EF864E0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0A42AB70" w14:textId="3AB794CC" w:rsidR="00630865" w:rsidRDefault="00630865" w:rsidP="00630865">
      <w:pPr>
        <w:pStyle w:val="afc"/>
        <w:ind w:left="360" w:firstLineChars="0" w:firstLine="0"/>
        <w:rPr>
          <w:rFonts w:ascii="SimSun" w:eastAsia="SimSun" w:hAnsi="SimSun" w:cs="SimSun"/>
        </w:rPr>
      </w:pPr>
      <w:r>
        <w:rPr>
          <w:rFonts w:ascii="MS Mincho" w:eastAsia="MS Mincho" w:hAnsi="MS Mincho" w:cs="MS Mincho" w:hint="eastAsia"/>
        </w:rPr>
        <w:t>截</w:t>
      </w:r>
      <w:r>
        <w:rPr>
          <w:rFonts w:ascii="SimSun" w:eastAsia="SimSun" w:hAnsi="SimSun" w:cs="SimSun"/>
        </w:rPr>
        <w:t>图</w:t>
      </w:r>
    </w:p>
    <w:p w14:paraId="3867A76D" w14:textId="434847CA" w:rsidR="00630865" w:rsidRPr="00630865" w:rsidRDefault="00630865" w:rsidP="00630865">
      <w:pPr>
        <w:pStyle w:val="afc"/>
        <w:ind w:left="360" w:firstLineChars="0" w:firstLine="0"/>
        <w:rPr>
          <w:rFonts w:ascii="Helvetica" w:eastAsia="Helvetica" w:hAnsi="Helvetica" w:cs="Helvetica"/>
        </w:rPr>
      </w:pPr>
      <w:proofErr w:type="spellStart"/>
      <w:r>
        <w:rPr>
          <w:rFonts w:ascii="Helvetica" w:eastAsia="Helvetica" w:hAnsi="Helvetica" w:cs="Helvetica"/>
        </w:rPr>
        <w:t>stactic</w:t>
      </w:r>
      <w:proofErr w:type="spellEnd"/>
      <w:r>
        <w:rPr>
          <w:rFonts w:ascii="Helvetica" w:eastAsia="Helvetica" w:hAnsi="Helvetica" w:cs="Helvetica"/>
        </w:rPr>
        <w:t xml:space="preserve"> </w:t>
      </w:r>
      <w:r>
        <w:rPr>
          <w:rFonts w:ascii="Helvetica" w:eastAsia="Helvetica" w:hAnsi="Helvetica" w:cs="Helvetica" w:hint="eastAsia"/>
        </w:rPr>
        <w:t>和  extern</w:t>
      </w:r>
    </w:p>
    <w:p w14:paraId="2FD416EC" w14:textId="5832FFB2" w:rsid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  <w:lang w:val="en-US"/>
        </w:rPr>
        <w:drawing>
          <wp:inline distT="0" distB="0" distL="0" distR="0" wp14:anchorId="30437230" wp14:editId="229F66AF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2B61" w14:textId="77777777" w:rsidR="00630865" w:rsidRPr="00630865" w:rsidRDefault="00630865" w:rsidP="00630865">
      <w:pPr>
        <w:pStyle w:val="afc"/>
        <w:ind w:left="360" w:firstLineChars="0" w:firstLine="0"/>
        <w:rPr>
          <w:rFonts w:ascii="MS Mincho" w:eastAsia="MS Mincho" w:hAnsi="MS Mincho" w:cs="MS Mincho"/>
        </w:rPr>
      </w:pPr>
    </w:p>
    <w:p w14:paraId="58DB47AD" w14:textId="13F63EF4" w:rsidR="00B3547E" w:rsidRDefault="00630865" w:rsidP="007D1CBF">
      <w:r>
        <w:rPr>
          <w:rFonts w:hint="eastAsia"/>
        </w:rPr>
        <w:t xml:space="preserve">Mach-O </w:t>
      </w:r>
      <w:r>
        <w:rPr>
          <w:rFonts w:hint="eastAsia"/>
        </w:rPr>
        <w:t>之</w:t>
      </w:r>
      <w:r>
        <w:rPr>
          <w:rFonts w:hint="eastAsia"/>
        </w:rPr>
        <w:t xml:space="preserve">  </w:t>
      </w:r>
      <w:r>
        <w:rPr>
          <w:rFonts w:ascii="MS Mincho" w:eastAsia="MS Mincho" w:hAnsi="MS Mincho" w:cs="MS Mincho"/>
        </w:rPr>
        <w:t xml:space="preserve">.a </w:t>
      </w:r>
      <w:r>
        <w:rPr>
          <w:rFonts w:ascii="MS Mincho" w:eastAsia="MS Mincho" w:hAnsi="MS Mincho" w:cs="MS Mincho" w:hint="eastAsia"/>
        </w:rPr>
        <w:t xml:space="preserve">/ </w:t>
      </w:r>
      <w:r>
        <w:rPr>
          <w:rFonts w:ascii="MS Mincho" w:eastAsia="MS Mincho" w:hAnsi="MS Mincho" w:cs="MS Mincho"/>
        </w:rPr>
        <w:t>.o</w:t>
      </w:r>
    </w:p>
    <w:p w14:paraId="2A2EFF1A" w14:textId="75E37034" w:rsidR="00B3547E" w:rsidRDefault="00B3547E" w:rsidP="007D1CBF">
      <w:r>
        <w:rPr>
          <w:rFonts w:hint="eastAsia"/>
        </w:rPr>
        <w:t xml:space="preserve"> </w:t>
      </w:r>
      <w:r w:rsidR="00630865">
        <w:rPr>
          <w:rFonts w:hint="eastAsia"/>
          <w:noProof/>
          <w:lang w:val="en-US"/>
        </w:rPr>
        <w:drawing>
          <wp:inline distT="0" distB="0" distL="0" distR="0" wp14:anchorId="2A1C79E0" wp14:editId="6B1A956D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B251" w14:textId="77777777" w:rsidR="000E145C" w:rsidRPr="007D1CBF" w:rsidRDefault="000E145C" w:rsidP="007D1CBF"/>
    <w:p w14:paraId="5D1CAD04" w14:textId="1FEA00A2" w:rsidR="00DA35D7" w:rsidRDefault="00DA35D7" w:rsidP="00B0737E">
      <w:pPr>
        <w:pStyle w:val="3"/>
      </w:pPr>
      <w:r>
        <w:rPr>
          <w:rFonts w:hint="eastAsia"/>
        </w:rPr>
        <w:lastRenderedPageBreak/>
        <w:t>2.POST</w:t>
      </w:r>
      <w:r>
        <w:rPr>
          <w:rFonts w:hint="eastAsia"/>
        </w:rPr>
        <w:t>请求坑。必须设置请求体。</w:t>
      </w:r>
    </w:p>
    <w:p w14:paraId="1D66E766" w14:textId="77777777" w:rsidR="00DA35D7" w:rsidRDefault="00DA35D7" w:rsidP="00DA35D7">
      <w:r>
        <w:t>P</w:t>
      </w:r>
      <w:r>
        <w:rPr>
          <w:rFonts w:hint="eastAsia"/>
        </w:rPr>
        <w:t>ost</w:t>
      </w:r>
      <w:r>
        <w:rPr>
          <w:rFonts w:hint="eastAsia"/>
        </w:rPr>
        <w:t>请求总是提示：</w:t>
      </w:r>
      <w:r>
        <w:rPr>
          <w:rFonts w:hint="eastAsia"/>
        </w:rPr>
        <w:t xml:space="preserve"> 500 </w:t>
      </w:r>
      <w:r>
        <w:rPr>
          <w:rFonts w:hint="eastAsia"/>
        </w:rPr>
        <w:t>内部服务器错误。</w:t>
      </w:r>
    </w:p>
    <w:p w14:paraId="23F716F9" w14:textId="6633BADC" w:rsidR="00DA35D7" w:rsidRDefault="00DA35D7" w:rsidP="00DA35D7">
      <w:r>
        <w:rPr>
          <w:rFonts w:hint="eastAsia"/>
        </w:rPr>
        <w:t>不能直接用</w:t>
      </w:r>
      <w:r>
        <w:rPr>
          <w:rFonts w:hint="eastAsia"/>
        </w:rPr>
        <w:t xml:space="preserve">AFN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proofErr w:type="spellEnd"/>
      <w:r>
        <w:rPr>
          <w:rFonts w:ascii="Menlo" w:hAnsi="Menlo" w:cs="Menlo" w:hint="eastAsia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，要换成</w:t>
      </w:r>
      <w:r>
        <w:rPr>
          <w:rFonts w:hint="eastAsia"/>
        </w:rPr>
        <w:t xml:space="preserve"> </w:t>
      </w:r>
      <w:proofErr w:type="spellStart"/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proofErr w:type="spellEnd"/>
      <w:r>
        <w:rPr>
          <w:rFonts w:ascii="Menlo" w:hAnsi="Menlo" w:cs="Menlo" w:hint="eastAsia"/>
          <w:color w:val="5C2699"/>
          <w:sz w:val="42"/>
          <w:szCs w:val="42"/>
          <w:lang w:val="en-US" w:eastAsia="ja-JP"/>
        </w:rPr>
        <w:t xml:space="preserve"> </w:t>
      </w:r>
      <w:r w:rsidRPr="00DA35D7">
        <w:rPr>
          <w:rFonts w:hint="eastAsia"/>
        </w:rPr>
        <w:t>并且要手动设置请求体</w:t>
      </w:r>
    </w:p>
    <w:p w14:paraId="69947524" w14:textId="30EBD58F" w:rsidR="00DA35D7" w:rsidRDefault="00DA35D7" w:rsidP="00DA35D7">
      <w:r>
        <w:rPr>
          <w:rFonts w:hint="eastAsia"/>
        </w:rPr>
        <w:t>可行的参考方案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hyperlink r:id="rId33" w:history="1">
        <w:r w:rsidRPr="00F87E13">
          <w:rPr>
            <w:rStyle w:val="afb"/>
          </w:rPr>
          <w:t>https://www.jianshu.com/p/f0d187c5a861</w:t>
        </w:r>
      </w:hyperlink>
    </w:p>
    <w:p w14:paraId="0E628E4A" w14:textId="5549B0A6" w:rsidR="00DA35D7" w:rsidRDefault="00DA35D7" w:rsidP="00DA35D7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登录</w:t>
      </w:r>
      <w:r>
        <w:rPr>
          <w:rFonts w:hint="eastAsia"/>
        </w:rPr>
        <w:t>MD5</w:t>
      </w:r>
      <w:r>
        <w:rPr>
          <w:rFonts w:hint="eastAsia"/>
        </w:rPr>
        <w:t>小写</w:t>
      </w:r>
    </w:p>
    <w:p w14:paraId="070AA8B9" w14:textId="7778646C" w:rsidR="00DA35D7" w:rsidRPr="00DA35D7" w:rsidRDefault="00DA35D7" w:rsidP="00DA35D7">
      <w:r>
        <w:rPr>
          <w:rFonts w:hint="eastAsia"/>
        </w:rPr>
        <w:t>必须转为小写，不然提示</w:t>
      </w:r>
      <w:r>
        <w:rPr>
          <w:rFonts w:ascii="Helvetica" w:eastAsia="Helvetica" w:hAnsi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eastAsia="Helvetica" w:hAnsi="Helvetica" w:cs="Helvetica"/>
        </w:rPr>
        <w:t>”</w:t>
      </w:r>
    </w:p>
    <w:p w14:paraId="3C579766" w14:textId="77777777" w:rsidR="00DA35D7" w:rsidRPr="00DA35D7" w:rsidRDefault="00DA35D7" w:rsidP="00DA35D7"/>
    <w:p w14:paraId="66157E7F" w14:textId="6B4D5795" w:rsidR="0082516B" w:rsidRDefault="0082516B" w:rsidP="007F6BB5">
      <w:pPr>
        <w:pStyle w:val="2"/>
      </w:pPr>
      <w:r>
        <w:rPr>
          <w:rFonts w:hint="eastAsia"/>
        </w:rPr>
        <w:t>二</w:t>
      </w:r>
      <w:r>
        <w:rPr>
          <w:rFonts w:hint="eastAsia"/>
        </w:rPr>
        <w:t>:</w:t>
      </w:r>
      <w:r>
        <w:rPr>
          <w:rFonts w:hint="eastAsia"/>
        </w:rPr>
        <w:t>真机调试</w:t>
      </w:r>
    </w:p>
    <w:p w14:paraId="1125F22F" w14:textId="6F88CEEB" w:rsidR="0082516B" w:rsidRDefault="0082516B" w:rsidP="0082516B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真机调试</w:t>
      </w:r>
      <w:r>
        <w:rPr>
          <w:rFonts w:hint="eastAsia"/>
        </w:rPr>
        <w:t>-</w:t>
      </w:r>
      <w:r>
        <w:rPr>
          <w:rFonts w:hint="eastAsia"/>
        </w:rPr>
        <w:t>低版本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高版本真机</w:t>
      </w:r>
    </w:p>
    <w:p w14:paraId="15EB99B3" w14:textId="65F88B88" w:rsidR="0082516B" w:rsidRDefault="0082516B" w:rsidP="0082516B">
      <w:r>
        <w:rPr>
          <w:rFonts w:hint="eastAsia"/>
        </w:rPr>
        <w:t>报错截图</w:t>
      </w:r>
      <w:r>
        <w:rPr>
          <w:rFonts w:hint="eastAsia"/>
        </w:rPr>
        <w:t>:</w:t>
      </w:r>
    </w:p>
    <w:p w14:paraId="6ACD6DC2" w14:textId="0A6A5661" w:rsidR="0082516B" w:rsidRP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2DAB1B24" wp14:editId="22A32A00">
            <wp:extent cx="2351055" cy="1064491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32A5" w14:textId="6E0FE1FA" w:rsidR="0082516B" w:rsidRDefault="0082516B" w:rsidP="0082516B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超级常见问题</w:t>
      </w:r>
      <w:r>
        <w:rPr>
          <w:rFonts w:hint="eastAsia"/>
        </w:rPr>
        <w:t>:</w:t>
      </w:r>
    </w:p>
    <w:p w14:paraId="4C044C33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Could not locate device support files.</w:t>
      </w:r>
    </w:p>
    <w:p w14:paraId="5BEC0D54" w14:textId="77777777" w:rsidR="0082516B" w:rsidRDefault="0082516B" w:rsidP="0082516B">
      <w:pPr>
        <w:autoSpaceDE w:val="0"/>
        <w:autoSpaceDN w:val="0"/>
        <w:adjustRightInd w:val="0"/>
        <w:spacing w:after="0" w:line="240" w:lineRule="auto"/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</w:pPr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eastAsia=".PingFang SC" w:hAnsi="AppleSystemUIFont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 xml:space="preserve"> which may not be supported by this version of </w:t>
      </w:r>
      <w:proofErr w:type="spellStart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Xcode</w:t>
      </w:r>
      <w:proofErr w:type="spellEnd"/>
      <w:r>
        <w:rPr>
          <w:rFonts w:ascii="AppleSystemUIFont" w:eastAsia=".PingFang SC" w:hAnsi="AppleSystemUIFont" w:cs="AppleSystemUIFont"/>
          <w:color w:val="353535"/>
          <w:sz w:val="24"/>
          <w:szCs w:val="24"/>
          <w:lang w:val="en-US" w:eastAsia="ja-JP"/>
        </w:rPr>
        <w:t>.</w:t>
      </w:r>
    </w:p>
    <w:p w14:paraId="761A67E0" w14:textId="77777777" w:rsidR="0082516B" w:rsidRDefault="0082516B" w:rsidP="0082516B"/>
    <w:p w14:paraId="09C83054" w14:textId="67131A55" w:rsidR="0082516B" w:rsidRDefault="0082516B" w:rsidP="0082516B">
      <w:r>
        <w:rPr>
          <w:rFonts w:hint="eastAsia"/>
        </w:rPr>
        <w:t>解决办法</w:t>
      </w:r>
      <w:r>
        <w:rPr>
          <w:rFonts w:hint="eastAsia"/>
        </w:rPr>
        <w:t>:</w:t>
      </w:r>
    </w:p>
    <w:p w14:paraId="62E612C2" w14:textId="37D4C5AF" w:rsidR="0082516B" w:rsidRDefault="0082516B" w:rsidP="0082516B">
      <w:r>
        <w:rPr>
          <w:rFonts w:hint="eastAsia"/>
        </w:rPr>
        <w:t>这篇文章中有各种真机调试包。</w:t>
      </w:r>
    </w:p>
    <w:p w14:paraId="78BE4E75" w14:textId="1CB2629E" w:rsidR="0082516B" w:rsidRDefault="00816654" w:rsidP="0082516B">
      <w:hyperlink r:id="rId35" w:history="1">
        <w:r w:rsidR="0082516B" w:rsidRPr="00391F84">
          <w:rPr>
            <w:rStyle w:val="afb"/>
          </w:rPr>
          <w:t>https://www.jianshu.com/p/1a33e36c4b67</w:t>
        </w:r>
      </w:hyperlink>
    </w:p>
    <w:p w14:paraId="42E1D460" w14:textId="626DD93F" w:rsidR="0082516B" w:rsidRDefault="0082516B" w:rsidP="0082516B">
      <w:r>
        <w:rPr>
          <w:rFonts w:hint="eastAsia"/>
        </w:rPr>
        <w:t>解决方法</w:t>
      </w:r>
      <w:r>
        <w:rPr>
          <w:rFonts w:hint="eastAsia"/>
        </w:rPr>
        <w:t>:</w:t>
      </w:r>
      <w:r w:rsidRPr="0082516B">
        <w:t>https://blog.csdn.net/u013316626/article/details/54100011</w:t>
      </w:r>
    </w:p>
    <w:p w14:paraId="2B342173" w14:textId="77777777" w:rsidR="0082516B" w:rsidRDefault="0082516B" w:rsidP="0082516B"/>
    <w:p w14:paraId="593E0510" w14:textId="3F3456E5" w:rsidR="0082516B" w:rsidRDefault="0082516B" w:rsidP="00D01305">
      <w:pPr>
        <w:pStyle w:val="3"/>
      </w:pPr>
      <w:r>
        <w:rPr>
          <w:rFonts w:hint="eastAsia"/>
        </w:rPr>
        <w:lastRenderedPageBreak/>
        <w:t>1-2</w:t>
      </w:r>
      <w:r>
        <w:rPr>
          <w:rFonts w:hint="eastAsia"/>
        </w:rPr>
        <w:t>真机调试</w:t>
      </w:r>
      <w:r>
        <w:rPr>
          <w:rFonts w:hint="eastAsia"/>
        </w:rPr>
        <w:t>-</w:t>
      </w:r>
      <w:r w:rsidR="00D01305" w:rsidRPr="00D01305">
        <w:rPr>
          <w:lang w:val="en-US" w:eastAsia="ja-JP"/>
        </w:rPr>
        <w:t xml:space="preserve"> </w:t>
      </w:r>
      <w:r w:rsidR="00D01305">
        <w:rPr>
          <w:lang w:val="en-US" w:eastAsia="ja-JP"/>
        </w:rPr>
        <w:t>iPhone is busy</w:t>
      </w:r>
    </w:p>
    <w:p w14:paraId="7AB94355" w14:textId="3AEE8B8E" w:rsidR="0082516B" w:rsidRDefault="0082516B" w:rsidP="0082516B"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iPhone is busy: Preparing debugger support for </w:t>
      </w:r>
      <w:proofErr w:type="spellStart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>iPhoneXcode</w:t>
      </w:r>
      <w:proofErr w:type="spellEnd"/>
      <w:r>
        <w:rPr>
          <w:rFonts w:ascii="AppleSystemUIFont" w:hAnsi="AppleSystemUIFont" w:cs="AppleSystemUIFont"/>
          <w:color w:val="353535"/>
          <w:sz w:val="24"/>
          <w:szCs w:val="24"/>
          <w:lang w:val="en-US" w:eastAsia="ja-JP"/>
        </w:rPr>
        <w:t xml:space="preserve"> will continue when iPhone is finished.</w:t>
      </w:r>
    </w:p>
    <w:p w14:paraId="6C6C92A3" w14:textId="37EB0F89" w:rsidR="0082516B" w:rsidRDefault="0082516B" w:rsidP="0082516B">
      <w:r>
        <w:rPr>
          <w:rFonts w:hint="eastAsia"/>
        </w:rPr>
        <w:t>问题截图</w:t>
      </w:r>
      <w:r>
        <w:rPr>
          <w:rFonts w:hint="eastAsia"/>
        </w:rPr>
        <w:t>:</w:t>
      </w:r>
    </w:p>
    <w:p w14:paraId="4FBFD535" w14:textId="65E17269" w:rsidR="0082516B" w:rsidRDefault="0082516B" w:rsidP="0082516B">
      <w:r>
        <w:rPr>
          <w:rFonts w:hint="eastAsia"/>
          <w:noProof/>
          <w:lang w:val="en-US"/>
        </w:rPr>
        <w:drawing>
          <wp:inline distT="0" distB="0" distL="0" distR="0" wp14:anchorId="3200F67C" wp14:editId="1568AF14">
            <wp:extent cx="1994535" cy="882671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usy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CBD0" w14:textId="037A9101" w:rsidR="00D01305" w:rsidRDefault="00D01305" w:rsidP="0082516B"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重启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、重新连接</w:t>
      </w:r>
      <w:proofErr w:type="spellStart"/>
      <w:r>
        <w:rPr>
          <w:rFonts w:hint="eastAsia"/>
        </w:rPr>
        <w:t>Iphone</w:t>
      </w:r>
      <w:proofErr w:type="spellEnd"/>
      <w:r>
        <w:rPr>
          <w:rFonts w:hint="eastAsia"/>
        </w:rPr>
        <w:t>。第一个不行选第二个。总有一个是</w:t>
      </w:r>
      <w:r>
        <w:rPr>
          <w:rFonts w:hint="eastAsia"/>
        </w:rPr>
        <w:t>OK</w:t>
      </w:r>
      <w:r>
        <w:rPr>
          <w:rFonts w:hint="eastAsia"/>
        </w:rPr>
        <w:t>的。</w:t>
      </w:r>
    </w:p>
    <w:p w14:paraId="48A4A029" w14:textId="588D4428" w:rsidR="0082516B" w:rsidRDefault="00D01305" w:rsidP="0082516B">
      <w:r>
        <w:rPr>
          <w:rFonts w:hint="eastAsia"/>
          <w:noProof/>
          <w:lang w:val="en-US"/>
        </w:rPr>
        <w:drawing>
          <wp:inline distT="0" distB="0" distL="0" distR="0" wp14:anchorId="71ACADA7" wp14:editId="21D50544">
            <wp:extent cx="2566035" cy="684313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407E" w14:textId="77777777" w:rsidR="0082516B" w:rsidRPr="0082516B" w:rsidRDefault="0082516B" w:rsidP="0082516B"/>
    <w:p w14:paraId="6EA26B6A" w14:textId="0F7712B6" w:rsidR="00DA35D7" w:rsidRDefault="0082516B" w:rsidP="007F6BB5">
      <w:pPr>
        <w:pStyle w:val="2"/>
      </w:pPr>
      <w:r>
        <w:rPr>
          <w:rFonts w:hint="eastAsia"/>
        </w:rPr>
        <w:t>三</w:t>
      </w:r>
      <w:r w:rsidR="007F6BB5">
        <w:rPr>
          <w:rFonts w:hint="eastAsia"/>
        </w:rPr>
        <w:t xml:space="preserve"> </w:t>
      </w:r>
      <w:r w:rsidR="007F6BB5">
        <w:rPr>
          <w:rFonts w:hint="eastAsia"/>
        </w:rPr>
        <w:t>其他报错</w:t>
      </w:r>
    </w:p>
    <w:p w14:paraId="3FD4026B" w14:textId="7CCF0D10" w:rsidR="007F6BB5" w:rsidRDefault="007F6BB5" w:rsidP="007F6BB5">
      <w:pPr>
        <w:pStyle w:val="3"/>
        <w:numPr>
          <w:ilvl w:val="0"/>
          <w:numId w:val="6"/>
        </w:numPr>
      </w:pPr>
      <w:r>
        <w:rPr>
          <w:rFonts w:hint="eastAsia"/>
        </w:rPr>
        <w:t>文件夹不再自己的项目文件夹中。</w:t>
      </w:r>
    </w:p>
    <w:p w14:paraId="5F05CE7A" w14:textId="7C28C9C7" w:rsidR="007F6BB5" w:rsidRDefault="007F6BB5" w:rsidP="007F6BB5">
      <w:r>
        <w:rPr>
          <w:rFonts w:hint="eastAsia"/>
        </w:rPr>
        <w:t>描述</w:t>
      </w:r>
      <w:r>
        <w:rPr>
          <w:rFonts w:hint="eastAsia"/>
        </w:rPr>
        <w:t>:</w:t>
      </w:r>
      <w:r>
        <w:rPr>
          <w:rFonts w:hint="eastAsia"/>
        </w:rPr>
        <w:t>购物车功能是从网上下载的。让后拖到自己的项目中。改造之后可用，但是右键</w:t>
      </w:r>
      <w:proofErr w:type="spellStart"/>
      <w:r>
        <w:rPr>
          <w:rFonts w:hint="eastAsia"/>
        </w:rPr>
        <w:t>showInFinder</w:t>
      </w:r>
      <w:proofErr w:type="spellEnd"/>
      <w:r>
        <w:rPr>
          <w:rFonts w:hint="eastAsia"/>
        </w:rPr>
        <w:t>，文件显示在人家的项目中，也就是说我自的项目中的文件是放在人家的文件中，把人家的文件删了就悲剧了。我没删除我自己的文件，我的文件哪去了？</w:t>
      </w:r>
    </w:p>
    <w:p w14:paraId="36F1FAA1" w14:textId="70D6FC48" w:rsidR="007F6BB5" w:rsidRDefault="007F6BB5" w:rsidP="007F6BB5">
      <w:r>
        <w:rPr>
          <w:rFonts w:hint="eastAsia"/>
        </w:rPr>
        <w:t>以前在蓝鸥的时候也遇到这种问题。太他妈的贱了。记录一下。</w:t>
      </w:r>
    </w:p>
    <w:p w14:paraId="05BAF84B" w14:textId="6D0EA665" w:rsidR="004F0BB0" w:rsidRDefault="004F0BB0" w:rsidP="007F6BB5">
      <w:r>
        <w:rPr>
          <w:rFonts w:hint="eastAsia"/>
        </w:rPr>
        <w:t>看看这种扯淡问题。还好</w:t>
      </w:r>
      <w:r>
        <w:rPr>
          <w:rFonts w:hint="eastAsia"/>
        </w:rPr>
        <w:t xml:space="preserve">show In Finder </w:t>
      </w:r>
      <w:r>
        <w:rPr>
          <w:rFonts w:hint="eastAsia"/>
        </w:rPr>
        <w:t>重新拖一遍。见下图。</w:t>
      </w:r>
    </w:p>
    <w:p w14:paraId="1554B0C8" w14:textId="7377EAF7" w:rsidR="004F0BB0" w:rsidRDefault="004F0BB0" w:rsidP="007F6BB5">
      <w:r>
        <w:rPr>
          <w:rFonts w:hint="eastAsia"/>
        </w:rPr>
        <w:t>我没删他里面的文件却被删除了。</w:t>
      </w:r>
      <w:r w:rsidR="006D33CE">
        <w:rPr>
          <w:rFonts w:hint="eastAsia"/>
        </w:rPr>
        <w:t>表达能力有问题，截了两张图。同一个问题不要再犯。</w:t>
      </w:r>
    </w:p>
    <w:p w14:paraId="4897E9C2" w14:textId="77777777" w:rsidR="00E24547" w:rsidRDefault="00E24547" w:rsidP="00E24547"/>
    <w:p w14:paraId="04A96010" w14:textId="6D240665" w:rsidR="007F6BB5" w:rsidRPr="007F6BB5" w:rsidRDefault="004F0BB0" w:rsidP="007F6BB5">
      <w:r>
        <w:rPr>
          <w:rFonts w:hint="eastAsia"/>
          <w:noProof/>
          <w:lang w:val="en-US"/>
        </w:rPr>
        <w:lastRenderedPageBreak/>
        <w:drawing>
          <wp:inline distT="0" distB="0" distL="0" distR="0" wp14:anchorId="1A164150" wp14:editId="62D44DD6">
            <wp:extent cx="2299202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C1CB8" w14:textId="307D5856" w:rsidR="007F6BB5" w:rsidRDefault="001A72A0" w:rsidP="004440C5">
      <w:r>
        <w:rPr>
          <w:rFonts w:hint="eastAsia"/>
          <w:noProof/>
          <w:lang w:val="en-US"/>
        </w:rPr>
        <w:drawing>
          <wp:inline distT="0" distB="0" distL="0" distR="0" wp14:anchorId="72AA5F70" wp14:editId="28250D56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AFCE" w14:textId="77777777" w:rsidR="00E24547" w:rsidRDefault="00E24547" w:rsidP="004440C5"/>
    <w:p w14:paraId="6E7C7435" w14:textId="77777777" w:rsidR="00E24547" w:rsidRDefault="00E24547" w:rsidP="004440C5"/>
    <w:p w14:paraId="3783178E" w14:textId="3C5DB9A0" w:rsidR="00E24547" w:rsidRDefault="003D3CD3" w:rsidP="004440C5">
      <w:r>
        <w:rPr>
          <w:rFonts w:hint="eastAsia"/>
        </w:rPr>
        <w:t xml:space="preserve">6-29 </w:t>
      </w:r>
      <w:r>
        <w:rPr>
          <w:rFonts w:hint="eastAsia"/>
        </w:rPr>
        <w:t>有犯二了</w:t>
      </w:r>
      <w:r w:rsidR="00B8374F">
        <w:rPr>
          <w:rFonts w:hint="eastAsia"/>
        </w:rPr>
        <w:t xml:space="preserve">  </w:t>
      </w:r>
      <w:r w:rsidR="00B8374F">
        <w:rPr>
          <w:rFonts w:hint="eastAsia"/>
        </w:rPr>
        <w:t>同一个错误犯了两次。关键是我还把原文件给删了。一上午吓吊斗的。</w:t>
      </w:r>
    </w:p>
    <w:p w14:paraId="6CA0CE38" w14:textId="5E78B350" w:rsidR="003D3CD3" w:rsidRDefault="00B8374F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24FB6770" wp14:editId="2CA8A62E">
            <wp:extent cx="1537335" cy="1249160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A906" w14:textId="3B1EDD26" w:rsidR="006140EE" w:rsidRDefault="006140EE" w:rsidP="006140EE">
      <w:pPr>
        <w:pStyle w:val="3"/>
        <w:rPr>
          <w:rFonts w:hint="eastAsia"/>
        </w:rPr>
      </w:pPr>
      <w:r>
        <w:rPr>
          <w:rFonts w:hint="eastAsia"/>
        </w:rPr>
        <w:t xml:space="preserve">1-2 The file </w:t>
      </w:r>
      <w:r>
        <w:t>“</w:t>
      </w:r>
      <w:proofErr w:type="spellStart"/>
      <w:r>
        <w:rPr>
          <w:rFonts w:hint="eastAsia"/>
        </w:rPr>
        <w:t>xxxx.app</w:t>
      </w:r>
      <w:proofErr w:type="spellEnd"/>
      <w:r>
        <w:t>”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could</w:t>
      </w:r>
      <w:r>
        <w:t>n‘</w:t>
      </w:r>
      <w:proofErr w:type="gramEnd"/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</w:p>
    <w:p w14:paraId="34989B2D" w14:textId="15BDC542" w:rsidR="006140EE" w:rsidRDefault="006140EE" w:rsidP="006140EE">
      <w:pPr>
        <w:rPr>
          <w:rFonts w:hint="eastAsia"/>
        </w:rPr>
      </w:pPr>
      <w:r>
        <w:rPr>
          <w:rFonts w:hint="eastAsia"/>
        </w:rPr>
        <w:t>问题描述：项目中使用了第三方。就变成这样了。</w:t>
      </w:r>
    </w:p>
    <w:p w14:paraId="7E131504" w14:textId="4406EB57" w:rsidR="006140EE" w:rsidRDefault="006140EE" w:rsidP="006140EE">
      <w:pPr>
        <w:rPr>
          <w:rFonts w:hint="eastAsia"/>
        </w:rPr>
      </w:pPr>
      <w:r>
        <w:rPr>
          <w:rFonts w:hint="eastAsia"/>
        </w:rPr>
        <w:t>造成原因：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</w:t>
      </w:r>
      <w:r w:rsidRPr="006140EE">
        <w:t>Executable file</w:t>
      </w:r>
      <w:r>
        <w:rPr>
          <w:rFonts w:hint="eastAsia"/>
        </w:rPr>
        <w:t>对应的字段和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buildingSetting</w:t>
      </w:r>
      <w:proofErr w:type="spellEnd"/>
      <w:r>
        <w:rPr>
          <w:rFonts w:hint="eastAsia"/>
        </w:rPr>
        <w:t>中的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Packageing</w:t>
      </w:r>
      <w:proofErr w:type="spellEnd"/>
      <w:r>
        <w:rPr>
          <w:rFonts w:hint="eastAsia"/>
        </w:rPr>
        <w:t>--</w:t>
      </w:r>
      <w:r>
        <w:sym w:font="Wingdings" w:char="F0E0"/>
      </w:r>
      <w:r>
        <w:rPr>
          <w:rFonts w:hint="eastAsia"/>
        </w:rPr>
        <w:t>中的</w:t>
      </w:r>
      <w:proofErr w:type="spellStart"/>
      <w:r>
        <w:rPr>
          <w:rFonts w:hint="eastAsia"/>
        </w:rPr>
        <w:t>ProductName</w:t>
      </w:r>
      <w:proofErr w:type="spellEnd"/>
      <w:r>
        <w:rPr>
          <w:rFonts w:hint="eastAsia"/>
        </w:rPr>
        <w:t>不一致就会导致上述问题</w:t>
      </w:r>
    </w:p>
    <w:p w14:paraId="587F534D" w14:textId="77777777" w:rsidR="006140EE" w:rsidRDefault="006140EE" w:rsidP="006140EE">
      <w:pPr>
        <w:rPr>
          <w:rFonts w:hint="eastAsia"/>
        </w:rPr>
      </w:pPr>
    </w:p>
    <w:p w14:paraId="42AC2C28" w14:textId="77777777" w:rsidR="006140EE" w:rsidRPr="006140EE" w:rsidRDefault="006140EE" w:rsidP="006140E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解决办法：将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>文件中的</w:t>
      </w:r>
      <w:proofErr w:type="spellStart"/>
      <w:r>
        <w:rPr>
          <w:rFonts w:hint="eastAsia"/>
        </w:rPr>
        <w:t>ExecutableFile</w:t>
      </w:r>
      <w:proofErr w:type="spellEnd"/>
      <w:r>
        <w:rPr>
          <w:rFonts w:hint="eastAsia"/>
        </w:rPr>
        <w:t>对应的字段修改为</w:t>
      </w:r>
      <w:r>
        <w:rPr>
          <w:rFonts w:hint="eastAsia"/>
        </w:rPr>
        <w:t xml:space="preserve"> </w:t>
      </w:r>
      <w:r w:rsidRPr="006140EE">
        <w:rPr>
          <w:rFonts w:ascii="Verdana" w:eastAsia="Times New Roman" w:hAnsi="Verdana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 w:rsidRPr="006140EE">
        <w:rPr>
          <w:rFonts w:ascii="Verdana" w:eastAsia="Times New Roman" w:hAnsi="Verdana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 w14:paraId="14596F49" w14:textId="17C6FA0E" w:rsidR="006140EE" w:rsidRDefault="006140EE" w:rsidP="006140EE">
      <w:pPr>
        <w:rPr>
          <w:rFonts w:hint="eastAsia"/>
        </w:rPr>
      </w:pPr>
    </w:p>
    <w:p w14:paraId="5D23B3A4" w14:textId="77326E9E" w:rsidR="006140EE" w:rsidRDefault="006140EE" w:rsidP="006140EE">
      <w:pPr>
        <w:rPr>
          <w:rFonts w:hint="eastAsia"/>
        </w:rPr>
      </w:pPr>
      <w:r>
        <w:rPr>
          <w:rFonts w:hint="eastAsia"/>
        </w:rPr>
        <w:t>问题截图</w:t>
      </w:r>
    </w:p>
    <w:p w14:paraId="64CA8F5E" w14:textId="01DCE476" w:rsidR="006140EE" w:rsidRDefault="006140EE" w:rsidP="006140EE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 wp14:anchorId="575CE42E" wp14:editId="6B24E7C8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B6EC" w14:textId="187E916A" w:rsidR="006140EE" w:rsidRDefault="006140EE" w:rsidP="006140EE">
      <w:pPr>
        <w:rPr>
          <w:rFonts w:hint="eastAsia"/>
        </w:rPr>
      </w:pPr>
      <w:r>
        <w:rPr>
          <w:rFonts w:hint="eastAsia"/>
        </w:rPr>
        <w:t>图二</w:t>
      </w:r>
    </w:p>
    <w:p w14:paraId="4A9D5CC2" w14:textId="65DC6D43" w:rsidR="006140EE" w:rsidRDefault="006140EE" w:rsidP="006140EE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1A647B20" wp14:editId="15E74F5D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924F" w14:textId="731F5434" w:rsidR="006140EE" w:rsidRDefault="006140EE" w:rsidP="006140EE">
      <w:pPr>
        <w:rPr>
          <w:rFonts w:hint="eastAsia"/>
        </w:rPr>
      </w:pPr>
      <w:r>
        <w:rPr>
          <w:rFonts w:hint="eastAsia"/>
        </w:rPr>
        <w:t>解决方法</w:t>
      </w:r>
    </w:p>
    <w:p w14:paraId="13EE4D4C" w14:textId="343AEDC9" w:rsidR="006140EE" w:rsidRPr="006140EE" w:rsidRDefault="006140EE" w:rsidP="006140EE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 wp14:anchorId="10A65137" wp14:editId="7358E44A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659C4B2A" w14:textId="5092E7FC" w:rsidR="006F4332" w:rsidRDefault="006F4332" w:rsidP="006F4332">
      <w:pPr>
        <w:pStyle w:val="2"/>
      </w:pPr>
      <w:r>
        <w:rPr>
          <w:rFonts w:hint="eastAsia"/>
        </w:rPr>
        <w:t>四</w:t>
      </w:r>
      <w:r>
        <w:rPr>
          <w:rFonts w:hint="eastAsia"/>
        </w:rPr>
        <w:t>:</w:t>
      </w:r>
      <w:r>
        <w:rPr>
          <w:rFonts w:hint="eastAsia"/>
        </w:rPr>
        <w:t>程序奔溃总结</w:t>
      </w:r>
    </w:p>
    <w:p w14:paraId="2153A0F3" w14:textId="6CC7EFBF" w:rsidR="007C75F8" w:rsidRDefault="007C75F8" w:rsidP="006F4332">
      <w:pPr>
        <w:pStyle w:val="3"/>
      </w:pPr>
      <w:r>
        <w:rPr>
          <w:rFonts w:hint="eastAsia"/>
        </w:rPr>
        <w:t>1-1Masonry</w:t>
      </w:r>
      <w:r>
        <w:rPr>
          <w:rFonts w:hint="eastAsia"/>
        </w:rPr>
        <w:t>找不到父视图报错。</w:t>
      </w:r>
    </w:p>
    <w:p w14:paraId="1D0C17B7" w14:textId="20523D4F" w:rsidR="006F4332" w:rsidRDefault="006F4332" w:rsidP="006F4332">
      <w:pPr>
        <w:pStyle w:val="3"/>
        <w:rPr>
          <w:lang w:val="en-US" w:eastAsia="ja-JP"/>
        </w:rPr>
      </w:pPr>
      <w:r>
        <w:rPr>
          <w:rFonts w:hint="eastAsia"/>
        </w:rPr>
        <w:t xml:space="preserve"> </w:t>
      </w:r>
      <w:proofErr w:type="spellStart"/>
      <w:r w:rsidRPr="006F4332">
        <w:rPr>
          <w:lang w:val="en-US" w:eastAsia="ja-JP"/>
        </w:rPr>
        <w:t>UITableViewHeaderFooterView</w:t>
      </w:r>
      <w:proofErr w:type="spellEnd"/>
      <w:r w:rsidRPr="006F4332">
        <w:rPr>
          <w:rFonts w:hint="eastAsia"/>
          <w:lang w:val="en-US" w:eastAsia="ja-JP"/>
        </w:rPr>
        <w:t xml:space="preserve"> </w:t>
      </w:r>
      <w:r w:rsidRPr="006F4332">
        <w:rPr>
          <w:rFonts w:hint="eastAsia"/>
          <w:lang w:val="en-US" w:eastAsia="ja-JP"/>
        </w:rPr>
        <w:t>崩溃</w:t>
      </w:r>
    </w:p>
    <w:p w14:paraId="72449DE1" w14:textId="5001D1D0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自定义区头区位。但是重写的不是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initWithReuseIdentifier</w:t>
      </w:r>
      <w:proofErr w:type="spellEnd"/>
      <w:r>
        <w:rPr>
          <w:rFonts w:hint="eastAsia"/>
          <w:lang w:val="en-US" w:eastAsia="ja-JP"/>
        </w:rPr>
        <w:t>的初始化方法。而是重写的</w:t>
      </w:r>
      <w:proofErr w:type="spellStart"/>
      <w:r>
        <w:rPr>
          <w:rFonts w:hint="eastAsia"/>
          <w:lang w:val="en-US" w:eastAsia="ja-JP"/>
        </w:rPr>
        <w:t>initWithFrame</w:t>
      </w:r>
      <w:proofErr w:type="spellEnd"/>
      <w:r>
        <w:rPr>
          <w:rFonts w:hint="eastAsia"/>
          <w:lang w:val="en-US" w:eastAsia="ja-JP"/>
        </w:rPr>
        <w:t xml:space="preserve"> </w:t>
      </w:r>
      <w:r>
        <w:rPr>
          <w:rFonts w:hint="eastAsia"/>
          <w:lang w:val="en-US" w:eastAsia="ja-JP"/>
        </w:rPr>
        <w:t>方法。在外面是通过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tableView</w:t>
      </w:r>
      <w:proofErr w:type="spellEnd"/>
      <w:r>
        <w:rPr>
          <w:rFonts w:hint="eastAsia"/>
          <w:lang w:val="en-US" w:eastAsia="ja-JP"/>
        </w:rPr>
        <w:t xml:space="preserve">   </w:t>
      </w:r>
      <w:proofErr w:type="spellStart"/>
      <w:r>
        <w:rPr>
          <w:rFonts w:hint="eastAsia"/>
          <w:lang w:val="en-US" w:eastAsia="ja-JP"/>
        </w:rPr>
        <w:t>registerxxx</w:t>
      </w:r>
      <w:proofErr w:type="spellEnd"/>
      <w:r>
        <w:rPr>
          <w:rFonts w:hint="eastAsia"/>
          <w:lang w:val="en-US" w:eastAsia="ja-JP"/>
        </w:rPr>
        <w:t>的方式注册的。然后就报错</w:t>
      </w:r>
    </w:p>
    <w:p w14:paraId="4076076E" w14:textId="77777777" w:rsidR="001E4EA9" w:rsidRDefault="001E4EA9" w:rsidP="001E4EA9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@"couldn't find a common </w:t>
      </w:r>
      <w:proofErr w:type="spellStart"/>
      <w:r>
        <w:rPr>
          <w:rFonts w:ascii="Menlo" w:hAnsi="Menlo" w:cs="Menlo"/>
          <w:color w:val="C41A16"/>
          <w:sz w:val="36"/>
          <w:szCs w:val="36"/>
          <w:lang w:val="en-US" w:eastAsia="ja-JP"/>
        </w:rPr>
        <w:t>superview</w:t>
      </w:r>
      <w:proofErr w:type="spellEnd"/>
      <w:r>
        <w:rPr>
          <w:rFonts w:ascii="Menlo" w:hAnsi="Menlo" w:cs="Menlo"/>
          <w:color w:val="C41A16"/>
          <w:sz w:val="36"/>
          <w:szCs w:val="36"/>
          <w:lang w:val="en-US" w:eastAsia="ja-JP"/>
        </w:rPr>
        <w:t xml:space="preserve">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 w14:paraId="70DB0129" w14:textId="77777777" w:rsidR="001E4EA9" w:rsidRDefault="001E4EA9" w:rsidP="001E4EA9">
      <w:pPr>
        <w:rPr>
          <w:lang w:val="en-US" w:eastAsia="ja-JP"/>
        </w:rPr>
      </w:pPr>
    </w:p>
    <w:p w14:paraId="0B07CB60" w14:textId="722AA1F2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为什么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没重写区头的方法，区头没有创建出来。对象为空。肯定就找不到父视图。肯定会崩溃。</w:t>
      </w:r>
    </w:p>
    <w:p w14:paraId="627308EF" w14:textId="660D3F78" w:rsidR="001E4EA9" w:rsidRDefault="001E4EA9" w:rsidP="001E4EA9"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</w:t>
      </w:r>
      <w:r>
        <w:rPr>
          <w:rFonts w:hint="eastAsia"/>
          <w:lang w:val="en-US" w:eastAsia="ja-JP"/>
        </w:rPr>
        <w:t xml:space="preserve">: </w:t>
      </w:r>
      <w:r>
        <w:rPr>
          <w:rFonts w:hint="eastAsia"/>
          <w:lang w:val="en-US" w:eastAsia="ja-JP"/>
        </w:rPr>
        <w:t>使用</w:t>
      </w:r>
      <w:r>
        <w:rPr>
          <w:rFonts w:hint="eastAsia"/>
          <w:lang w:val="en-US" w:eastAsia="ja-JP"/>
        </w:rPr>
        <w:t xml:space="preserve"> </w:t>
      </w:r>
      <w:proofErr w:type="spellStart"/>
      <w:r>
        <w:rPr>
          <w:rFonts w:hint="eastAsia"/>
          <w:lang w:val="en-US" w:eastAsia="ja-JP"/>
        </w:rPr>
        <w:t>UITableViewHeaderFooterView</w:t>
      </w:r>
      <w:proofErr w:type="spellEnd"/>
      <w:r>
        <w:rPr>
          <w:rFonts w:hint="eastAsia"/>
          <w:lang w:val="en-US" w:eastAsia="ja-JP"/>
        </w:rPr>
        <w:t>的指定初始化方法</w:t>
      </w:r>
    </w:p>
    <w:p w14:paraId="4BCA10B3" w14:textId="3FE1CCB9" w:rsidR="006F4332" w:rsidRDefault="001E4EA9" w:rsidP="006F4332">
      <w:r>
        <w:rPr>
          <w:rFonts w:hint="eastAsia"/>
        </w:rPr>
        <w:t>应该懂了，没必要说的太细。</w:t>
      </w:r>
      <w:r>
        <w:rPr>
          <w:rFonts w:hint="eastAsia"/>
          <w:noProof/>
          <w:lang w:val="en-US"/>
        </w:rPr>
        <w:drawing>
          <wp:inline distT="0" distB="0" distL="0" distR="0" wp14:anchorId="69819898" wp14:editId="63AF704E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7901" w14:textId="77777777" w:rsidR="006F4332" w:rsidRDefault="006F4332" w:rsidP="006F4332"/>
    <w:p w14:paraId="2548D535" w14:textId="77777777" w:rsidR="001E4EA9" w:rsidRDefault="001E4EA9" w:rsidP="006F4332"/>
    <w:p w14:paraId="2989259D" w14:textId="77777777" w:rsidR="00157BD5" w:rsidRDefault="00157BD5" w:rsidP="006F4332"/>
    <w:p w14:paraId="0D74C19E" w14:textId="45C29AE1" w:rsidR="00157BD5" w:rsidRDefault="00157BD5" w:rsidP="00157BD5">
      <w:pPr>
        <w:pStyle w:val="2"/>
      </w:pPr>
      <w:r>
        <w:rPr>
          <w:rFonts w:hint="eastAsia"/>
        </w:rPr>
        <w:t>五</w:t>
      </w:r>
      <w:r>
        <w:rPr>
          <w:rFonts w:hint="eastAsia"/>
        </w:rPr>
        <w:t>:</w:t>
      </w:r>
      <w:r>
        <w:rPr>
          <w:rFonts w:hint="eastAsia"/>
        </w:rPr>
        <w:t>常用代码总结</w:t>
      </w:r>
    </w:p>
    <w:p w14:paraId="3A37E1BE" w14:textId="0E929847" w:rsidR="00E17728" w:rsidRDefault="00E17728" w:rsidP="00157BD5">
      <w:pPr>
        <w:pStyle w:val="3"/>
      </w:pPr>
      <w:r>
        <w:rPr>
          <w:rFonts w:hint="eastAsia"/>
        </w:rPr>
        <w:t>1-1</w:t>
      </w:r>
      <w:r w:rsidR="00157BD5">
        <w:rPr>
          <w:rFonts w:hint="eastAsia"/>
        </w:rPr>
        <w:t>判断字典为</w:t>
      </w:r>
    </w:p>
    <w:p w14:paraId="1D587316" w14:textId="78CD09B1" w:rsidR="00E17728" w:rsidRDefault="00E17728" w:rsidP="00E17728">
      <w:r>
        <w:rPr>
          <w:rFonts w:hint="eastAsia"/>
        </w:rPr>
        <w:t>if ([</w:t>
      </w:r>
      <w:proofErr w:type="spellStart"/>
      <w:r>
        <w:rPr>
          <w:rFonts w:hint="eastAsia"/>
        </w:rPr>
        <w:t>commentDic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isKindOfClass</w:t>
      </w:r>
      <w:proofErr w:type="spellEnd"/>
      <w:r>
        <w:rPr>
          <w:rFonts w:hint="eastAsia"/>
        </w:rPr>
        <w:t>:[</w:t>
      </w:r>
      <w:proofErr w:type="spellStart"/>
      <w:proofErr w:type="gramEnd"/>
      <w:r>
        <w:rPr>
          <w:rFonts w:hint="eastAsia"/>
        </w:rPr>
        <w:t>NSNull</w:t>
      </w:r>
      <w:proofErr w:type="spellEnd"/>
      <w:r>
        <w:rPr>
          <w:rFonts w:hint="eastAsia"/>
        </w:rPr>
        <w:t xml:space="preserve"> Class]]) { }</w:t>
      </w:r>
    </w:p>
    <w:p w14:paraId="0EFBC7BD" w14:textId="1D41B007" w:rsidR="00E17728" w:rsidRPr="00E17728" w:rsidRDefault="00E17728" w:rsidP="00E1772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lastRenderedPageBreak/>
        <w:t>1-2</w:t>
      </w:r>
      <w:r>
        <w:rPr>
          <w:rFonts w:hint="eastAsia"/>
          <w:lang w:val="en-US" w:eastAsia="ja-JP"/>
        </w:rPr>
        <w:t>模型转字典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重写</w:t>
      </w:r>
      <w:r>
        <w:rPr>
          <w:rFonts w:hint="eastAsia"/>
          <w:lang w:val="en-US" w:eastAsia="ja-JP"/>
        </w:rPr>
        <w:t xml:space="preserve">mode </w:t>
      </w:r>
      <w:r>
        <w:rPr>
          <w:rFonts w:hint="eastAsia"/>
          <w:lang w:val="en-US" w:eastAsia="ja-JP"/>
        </w:rPr>
        <w:t>的</w:t>
      </w:r>
      <w:r>
        <w:rPr>
          <w:rFonts w:hint="eastAsia"/>
          <w:lang w:val="en-US" w:eastAsia="ja-JP"/>
        </w:rPr>
        <w:t>description</w:t>
      </w:r>
      <w:r>
        <w:rPr>
          <w:rFonts w:hint="eastAsia"/>
          <w:lang w:val="en-US" w:eastAsia="ja-JP"/>
        </w:rPr>
        <w:t>方法</w:t>
      </w:r>
      <w:r>
        <w:rPr>
          <w:rFonts w:hint="eastAsia"/>
          <w:lang w:val="en-US" w:eastAsia="ja-JP"/>
        </w:rPr>
        <w:t xml:space="preserve"> </w:t>
      </w:r>
    </w:p>
    <w:p w14:paraId="32953762" w14:textId="77777777" w:rsidR="00E17728" w:rsidRDefault="00E17728" w:rsidP="00E17728"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proofErr w:type="spellStart"/>
      <w:proofErr w:type="gramStart"/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</w:t>
      </w:r>
      <w:proofErr w:type="spellEnd"/>
      <w:proofErr w:type="gramEnd"/>
      <w:r>
        <w:rPr>
          <w:rFonts w:ascii="Menlo" w:hAnsi="Menlo" w:cs="Menlo"/>
          <w:color w:val="000000"/>
          <w:sz w:val="36"/>
          <w:szCs w:val="36"/>
          <w:lang w:val="en-US" w:eastAsia="ja-JP"/>
        </w:rPr>
        <w:t>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 w14:paraId="7233D920" w14:textId="77777777" w:rsidR="00E17728" w:rsidRPr="00E17728" w:rsidRDefault="00E17728" w:rsidP="00E17728">
      <w:pPr>
        <w:rPr>
          <w:lang w:val="en-US" w:eastAsia="ja-JP"/>
        </w:rPr>
      </w:pPr>
    </w:p>
    <w:p w14:paraId="0D993B8D" w14:textId="2C9062F6" w:rsidR="00E24547" w:rsidRDefault="007B2A06" w:rsidP="00E24547">
      <w:pPr>
        <w:pStyle w:val="2"/>
      </w:pPr>
      <w:r>
        <w:rPr>
          <w:rFonts w:hint="eastAsia"/>
        </w:rPr>
        <w:t>六</w:t>
      </w:r>
      <w:r w:rsidR="00E24547">
        <w:rPr>
          <w:rFonts w:hint="eastAsia"/>
        </w:rPr>
        <w:t>:</w:t>
      </w:r>
      <w:r w:rsidR="00E24547">
        <w:rPr>
          <w:rFonts w:hint="eastAsia"/>
        </w:rPr>
        <w:t>解决崩溃的思想总结</w:t>
      </w:r>
    </w:p>
    <w:p w14:paraId="4A8E3E74" w14:textId="77777777" w:rsidR="00E24547" w:rsidRDefault="00E24547" w:rsidP="00E24547">
      <w:r>
        <w:rPr>
          <w:rFonts w:hint="eastAsia"/>
        </w:rPr>
        <w:t>程序闪退</w:t>
      </w:r>
      <w:r>
        <w:rPr>
          <w:rFonts w:hint="eastAsia"/>
        </w:rPr>
        <w:t xml:space="preserve">crash </w:t>
      </w:r>
      <w:r>
        <w:rPr>
          <w:rFonts w:hint="eastAsia"/>
        </w:rPr>
        <w:t>你往哪方面想</w:t>
      </w:r>
      <w:r>
        <w:rPr>
          <w:rFonts w:hint="eastAsia"/>
        </w:rPr>
        <w:t>?</w:t>
      </w:r>
      <w:r>
        <w:rPr>
          <w:rFonts w:hint="eastAsia"/>
        </w:rPr>
        <w:t>束手无策？</w:t>
      </w:r>
    </w:p>
    <w:p w14:paraId="285F6D05" w14:textId="77777777" w:rsidR="004A7FEA" w:rsidRDefault="004A7FEA" w:rsidP="00E24547">
      <w:pPr>
        <w:pStyle w:val="3"/>
      </w:pPr>
      <w:r>
        <w:rPr>
          <w:rFonts w:hint="eastAsia"/>
        </w:rPr>
        <w:t>常见情况</w:t>
      </w:r>
    </w:p>
    <w:p w14:paraId="682782C5" w14:textId="6F5C259E" w:rsidR="004A7FEA" w:rsidRDefault="004A7FEA" w:rsidP="004A7FEA">
      <w:r>
        <w:rPr>
          <w:rFonts w:hint="eastAsia"/>
        </w:rPr>
        <w:t>1-1</w:t>
      </w:r>
      <w:r>
        <w:rPr>
          <w:rFonts w:hint="eastAsia"/>
        </w:rPr>
        <w:t>可以定位到哪里出错</w:t>
      </w:r>
    </w:p>
    <w:p w14:paraId="3D1C1503" w14:textId="6987E21D" w:rsidR="004A7FEA" w:rsidRDefault="004A7FEA" w:rsidP="004A7FEA">
      <w:r>
        <w:rPr>
          <w:rFonts w:hint="eastAsia"/>
        </w:rPr>
        <w:t xml:space="preserve">1-2 </w:t>
      </w:r>
      <w:r>
        <w:rPr>
          <w:rFonts w:hint="eastAsia"/>
        </w:rPr>
        <w:t>直接崩溃到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main.m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看不到原因，打异常断点也没用</w:t>
      </w:r>
    </w:p>
    <w:p w14:paraId="1CFA62C8" w14:textId="46FC1AFA" w:rsidR="004A7FEA" w:rsidRDefault="004A7FEA" w:rsidP="004A7FEA">
      <w:r>
        <w:rPr>
          <w:rFonts w:hint="eastAsia"/>
        </w:rPr>
        <w:t xml:space="preserve">1-3 </w:t>
      </w:r>
      <w:r>
        <w:rPr>
          <w:rFonts w:hint="eastAsia"/>
        </w:rPr>
        <w:t>可以在控制台</w:t>
      </w:r>
      <w:r>
        <w:rPr>
          <w:rFonts w:hint="eastAsia"/>
        </w:rPr>
        <w:t xml:space="preserve"> </w:t>
      </w:r>
      <w:r>
        <w:rPr>
          <w:rFonts w:hint="eastAsia"/>
        </w:rPr>
        <w:t>看到</w:t>
      </w:r>
      <w:r>
        <w:rPr>
          <w:rFonts w:hint="eastAsia"/>
        </w:rPr>
        <w:t xml:space="preserve"> reason .</w:t>
      </w:r>
      <w:r>
        <w:rPr>
          <w:rFonts w:hint="eastAsia"/>
        </w:rPr>
        <w:t>这种是最简单的。</w:t>
      </w:r>
    </w:p>
    <w:p w14:paraId="234FC9C4" w14:textId="77777777" w:rsidR="004A7FEA" w:rsidRPr="004A7FEA" w:rsidRDefault="004A7FEA" w:rsidP="004A7FEA"/>
    <w:p w14:paraId="0E7E280C" w14:textId="6FE61103" w:rsidR="00E24547" w:rsidRDefault="00E24547" w:rsidP="00E24547">
      <w:pPr>
        <w:pStyle w:val="3"/>
      </w:pPr>
      <w:r>
        <w:rPr>
          <w:rFonts w:hint="eastAsia"/>
        </w:rPr>
        <w:t>1-1</w:t>
      </w:r>
      <w:r>
        <w:rPr>
          <w:rFonts w:hint="eastAsia"/>
        </w:rPr>
        <w:t>对象不存在导致的闪退</w:t>
      </w:r>
    </w:p>
    <w:p w14:paraId="289F9E07" w14:textId="77777777" w:rsidR="00E24547" w:rsidRDefault="00E24547" w:rsidP="00E24547"/>
    <w:p w14:paraId="4DFEC4C0" w14:textId="5E727DBB" w:rsidR="00E24547" w:rsidRDefault="004A7FEA" w:rsidP="004440C5">
      <w:r>
        <w:rPr>
          <w:rFonts w:hint="eastAsia"/>
        </w:rPr>
        <w:t>首先想到的是对象</w:t>
      </w:r>
      <w:r w:rsidRPr="004A7FEA"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 w:rsidR="003E55A0">
        <w:rPr>
          <w:rFonts w:hint="eastAsia"/>
          <w:noProof/>
          <w:lang w:val="en-US"/>
        </w:rPr>
        <w:drawing>
          <wp:inline distT="0" distB="0" distL="0" distR="0" wp14:anchorId="584943AA" wp14:editId="110F4E6D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9B0B" w14:textId="77777777" w:rsidR="00A5325A" w:rsidRDefault="00A5325A" w:rsidP="004440C5"/>
    <w:p w14:paraId="4CFDD68D" w14:textId="77777777" w:rsidR="00A5325A" w:rsidRDefault="00A5325A" w:rsidP="004440C5"/>
    <w:p w14:paraId="411CCC18" w14:textId="77777777" w:rsidR="00A5325A" w:rsidRDefault="00A5325A" w:rsidP="004440C5"/>
    <w:p w14:paraId="25B18D1C" w14:textId="1A3E1A77" w:rsidR="00E1329F" w:rsidRDefault="005105E3" w:rsidP="005105E3">
      <w:pPr>
        <w:pStyle w:val="3"/>
      </w:pPr>
      <w:bookmarkStart w:id="3" w:name="OLE_LINK1"/>
      <w:bookmarkStart w:id="4" w:name="OLE_LINK2"/>
      <w:r>
        <w:rPr>
          <w:rFonts w:hint="eastAsia"/>
        </w:rPr>
        <w:t>1-2</w:t>
      </w:r>
      <w:r w:rsidR="00A5325A">
        <w:rPr>
          <w:rFonts w:hint="eastAsia"/>
        </w:rPr>
        <w:t>记一次奔溃到</w:t>
      </w:r>
      <w:r w:rsidR="00A5325A">
        <w:rPr>
          <w:rFonts w:hint="eastAsia"/>
        </w:rPr>
        <w:t>main</w:t>
      </w:r>
      <w:r w:rsidR="00A5325A">
        <w:rPr>
          <w:rFonts w:hint="eastAsia"/>
        </w:rPr>
        <w:t>的</w:t>
      </w:r>
      <w:r w:rsidR="00A5325A">
        <w:rPr>
          <w:rFonts w:hint="eastAsia"/>
        </w:rPr>
        <w:t>crash</w:t>
      </w:r>
      <w:r w:rsidR="00A5325A">
        <w:rPr>
          <w:rFonts w:hint="eastAsia"/>
        </w:rPr>
        <w:t>的解决过程。</w:t>
      </w:r>
      <w:r>
        <w:rPr>
          <w:rFonts w:hint="eastAsia"/>
        </w:rPr>
        <w:t>以及</w:t>
      </w:r>
      <w:bookmarkEnd w:id="3"/>
      <w:bookmarkEnd w:id="4"/>
      <w:r>
        <w:rPr>
          <w:rFonts w:hint="eastAsia"/>
        </w:rPr>
        <w:t>动态性的理解。</w:t>
      </w:r>
    </w:p>
    <w:p w14:paraId="33EF2501" w14:textId="66E7C53A" w:rsidR="00A5325A" w:rsidRDefault="00E1329F" w:rsidP="004440C5">
      <w:r>
        <w:rPr>
          <w:rFonts w:hint="eastAsia"/>
        </w:rPr>
        <w:t>直接奔溃到</w:t>
      </w:r>
      <w:r>
        <w:rPr>
          <w:rFonts w:hint="eastAsia"/>
        </w:rPr>
        <w:t>main</w:t>
      </w:r>
      <w:r w:rsidR="00A5325A">
        <w:br/>
      </w:r>
      <w:r>
        <w:rPr>
          <w:noProof/>
          <w:lang w:val="en-US"/>
        </w:rPr>
        <w:drawing>
          <wp:inline distT="0" distB="0" distL="0" distR="0" wp14:anchorId="4D184E99" wp14:editId="72FE110B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465B" w14:textId="4A1949EB" w:rsidR="00E1329F" w:rsidRDefault="00E1329F" w:rsidP="004440C5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>打断点调试无效。还是直接奔到</w:t>
      </w:r>
      <w:r>
        <w:rPr>
          <w:rFonts w:hint="eastAsia"/>
        </w:rPr>
        <w:t>main</w:t>
      </w:r>
      <w:r>
        <w:rPr>
          <w:rFonts w:hint="eastAsia"/>
        </w:rPr>
        <w:t>。</w:t>
      </w:r>
    </w:p>
    <w:p w14:paraId="074A57DC" w14:textId="5B1710C3" w:rsidR="00E1329F" w:rsidRDefault="00E1329F" w:rsidP="004440C5">
      <w:r>
        <w:rPr>
          <w:rFonts w:hint="eastAsia"/>
        </w:rPr>
        <w:t>没法了进下心来。最难的就是找打那个地方出问题了。这只能通过注释代码</w:t>
      </w:r>
      <w:r w:rsidR="00990E55">
        <w:rPr>
          <w:rFonts w:hint="eastAsia"/>
        </w:rPr>
        <w:t>看那个地方出问题。就想用电笔查电路故障似的。</w:t>
      </w:r>
    </w:p>
    <w:p w14:paraId="2D48C0BE" w14:textId="27996639" w:rsidR="00990E55" w:rsidRDefault="00990E55" w:rsidP="004440C5">
      <w:r>
        <w:rPr>
          <w:rFonts w:hint="eastAsia"/>
        </w:rPr>
        <w:t>具体过程不描述。</w:t>
      </w:r>
    </w:p>
    <w:p w14:paraId="0F4A11CC" w14:textId="5AF60249" w:rsidR="00990E55" w:rsidRDefault="00990E55" w:rsidP="004440C5">
      <w:r>
        <w:rPr>
          <w:rFonts w:hint="eastAsia"/>
        </w:rPr>
        <w:t>结论</w:t>
      </w:r>
      <w:r>
        <w:rPr>
          <w:rFonts w:hint="eastAsia"/>
        </w:rPr>
        <w:t>:</w:t>
      </w:r>
      <w:r>
        <w:rPr>
          <w:rFonts w:hint="eastAsia"/>
        </w:rPr>
        <w:t>字典转模型的时候如果服务器返回的是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. </w:t>
      </w:r>
      <w:r>
        <w:rPr>
          <w:rFonts w:hint="eastAsia"/>
        </w:rPr>
        <w:t>模型的值也是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。这或许就是</w:t>
      </w:r>
      <w:r>
        <w:rPr>
          <w:rFonts w:hint="eastAsia"/>
        </w:rPr>
        <w:t>OC</w:t>
      </w:r>
      <w:r>
        <w:rPr>
          <w:rFonts w:hint="eastAsia"/>
        </w:rPr>
        <w:t>动态性的一种体现。虽然你给模型的属性定义为</w:t>
      </w:r>
      <w:proofErr w:type="spellStart"/>
      <w:r>
        <w:rPr>
          <w:rFonts w:hint="eastAsia"/>
        </w:rPr>
        <w:t>NSString</w:t>
      </w:r>
      <w:proofErr w:type="spellEnd"/>
      <w:r>
        <w:rPr>
          <w:rFonts w:hint="eastAsia"/>
        </w:rPr>
        <w:t>。但是实际的结果还是</w:t>
      </w:r>
      <w:proofErr w:type="spellStart"/>
      <w:r>
        <w:rPr>
          <w:rFonts w:hint="eastAsia"/>
        </w:rPr>
        <w:t>NSNumber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类型的确定是动态确定。</w:t>
      </w:r>
    </w:p>
    <w:p w14:paraId="57915CEE" w14:textId="7EA70C9F" w:rsidR="005105E3" w:rsidRDefault="005105E3" w:rsidP="004440C5">
      <w:r>
        <w:rPr>
          <w:rFonts w:hint="eastAsia"/>
        </w:rPr>
        <w:t>动态性</w:t>
      </w:r>
    </w:p>
    <w:p w14:paraId="6A4871C7" w14:textId="60FCA6A1" w:rsidR="00990E55" w:rsidRDefault="005105E3" w:rsidP="004440C5">
      <w:r>
        <w:rPr>
          <w:rFonts w:hint="eastAsia"/>
          <w:noProof/>
          <w:lang w:val="en-US"/>
        </w:rPr>
        <w:lastRenderedPageBreak/>
        <w:drawing>
          <wp:inline distT="0" distB="0" distL="0" distR="0" wp14:anchorId="1A04ADA9" wp14:editId="2CBCC5CA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1AC2" w14:textId="126EFBBC" w:rsidR="005105E3" w:rsidRDefault="005105E3" w:rsidP="004440C5">
      <w:r>
        <w:rPr>
          <w:rFonts w:hint="eastAsia"/>
        </w:rPr>
        <w:t>解决问题</w:t>
      </w:r>
      <w:r>
        <w:rPr>
          <w:rFonts w:hint="eastAsia"/>
        </w:rPr>
        <w:t>:</w:t>
      </w:r>
      <w:r>
        <w:rPr>
          <w:rFonts w:ascii=".Apple Color Emoji UI" w:eastAsia=".Apple Color Emoji UI" w:hAnsi=".Apple Color Emoji UI" w:cs=".Apple Color Emoji UI"/>
        </w:rPr>
        <w:t>✅</w:t>
      </w:r>
    </w:p>
    <w:p w14:paraId="3E1FAAAC" w14:textId="465E6D59" w:rsidR="00990E55" w:rsidRDefault="00990E55" w:rsidP="004440C5">
      <w:r>
        <w:rPr>
          <w:noProof/>
          <w:lang w:val="en-US"/>
        </w:rPr>
        <w:drawing>
          <wp:inline distT="0" distB="0" distL="0" distR="0" wp14:anchorId="0F7002B1" wp14:editId="1A804832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CB30" w14:textId="77777777" w:rsidR="00E27096" w:rsidRDefault="00E27096" w:rsidP="004440C5"/>
    <w:p w14:paraId="41D68E94" w14:textId="77777777" w:rsidR="002A2ECF" w:rsidRDefault="00DD1724" w:rsidP="002A2ECF">
      <w:pPr>
        <w:pStyle w:val="3"/>
      </w:pPr>
      <w:r>
        <w:rPr>
          <w:rFonts w:hint="eastAsia"/>
        </w:rPr>
        <w:lastRenderedPageBreak/>
        <w:t>1-2-2</w:t>
      </w:r>
      <w:r w:rsidR="002A2ECF">
        <w:rPr>
          <w:rFonts w:hint="eastAsia"/>
        </w:rPr>
        <w:t>奔溃到</w:t>
      </w:r>
      <w:r w:rsidR="002A2ECF">
        <w:rPr>
          <w:rFonts w:hint="eastAsia"/>
        </w:rPr>
        <w:t>main</w:t>
      </w:r>
      <w:r w:rsidR="002A2ECF">
        <w:rPr>
          <w:rFonts w:hint="eastAsia"/>
        </w:rPr>
        <w:t>第二次</w:t>
      </w:r>
    </w:p>
    <w:p w14:paraId="710FEA24" w14:textId="7AFB28A9" w:rsidR="00DD1724" w:rsidRDefault="00DD1724" w:rsidP="00DD1724">
      <w:pPr>
        <w:rPr>
          <w:color w:val="FF0000"/>
          <w:shd w:val="pct15" w:color="auto" w:fill="FFFFFF"/>
        </w:rPr>
      </w:pPr>
      <w:r>
        <w:rPr>
          <w:rFonts w:hint="eastAsia"/>
        </w:rPr>
        <w:t>问题描述</w:t>
      </w:r>
      <w:r>
        <w:rPr>
          <w:rFonts w:hint="eastAsia"/>
        </w:rPr>
        <w:t>:</w:t>
      </w:r>
      <w:r w:rsidR="002A2ECF">
        <w:rPr>
          <w:rFonts w:hint="eastAsia"/>
        </w:rPr>
        <w:t xml:space="preserve"> </w:t>
      </w:r>
      <w:r>
        <w:rPr>
          <w:rFonts w:hint="eastAsia"/>
        </w:rPr>
        <w:t>程序</w:t>
      </w:r>
      <w:r w:rsidR="002A2ECF">
        <w:rPr>
          <w:rFonts w:hint="eastAsia"/>
        </w:rPr>
        <w:t>一启动</w:t>
      </w:r>
      <w:r>
        <w:rPr>
          <w:rFonts w:hint="eastAsia"/>
        </w:rPr>
        <w:t>直接奔溃到</w:t>
      </w:r>
      <w:r>
        <w:rPr>
          <w:rFonts w:hint="eastAsia"/>
        </w:rPr>
        <w:t>main</w:t>
      </w:r>
      <w:r w:rsidR="002A2ECF">
        <w:rPr>
          <w:rFonts w:hint="eastAsia"/>
        </w:rPr>
        <w:t>。打个全局断点没有</w:t>
      </w:r>
      <w:r w:rsidR="002A2ECF">
        <w:rPr>
          <w:rFonts w:hint="eastAsia"/>
        </w:rPr>
        <w:t xml:space="preserve"> </w:t>
      </w:r>
      <w:r w:rsidR="002A2ECF">
        <w:rPr>
          <w:rFonts w:hint="eastAsia"/>
        </w:rPr>
        <w:t>。控制台没有什么有用的奔溃信息。如果代码不是你写的。如果你对代码不熟</w:t>
      </w:r>
      <w:bookmarkStart w:id="5" w:name="OLE_LINK3"/>
      <w:bookmarkStart w:id="6" w:name="OLE_LINK6"/>
      <w:r w:rsidR="002A2ECF">
        <w:rPr>
          <w:rFonts w:hint="eastAsia"/>
        </w:rPr>
        <w:t>悉这种问题</w:t>
      </w:r>
      <w:bookmarkEnd w:id="5"/>
      <w:bookmarkEnd w:id="6"/>
      <w:r w:rsidR="002A2ECF">
        <w:rPr>
          <w:rFonts w:hint="eastAsia"/>
        </w:rPr>
        <w:t>不好搞定。</w:t>
      </w:r>
      <w:r w:rsidR="002A2ECF" w:rsidRPr="002A2ECF">
        <w:rPr>
          <w:rFonts w:hint="eastAsia"/>
          <w:color w:val="FF0000"/>
          <w:shd w:val="pct15" w:color="auto" w:fill="FFFFFF"/>
        </w:rPr>
        <w:t>难就难在找不到哪里出问题了。</w:t>
      </w:r>
    </w:p>
    <w:p w14:paraId="0DCC851D" w14:textId="641538BD" w:rsidR="004064F6" w:rsidRDefault="004064F6" w:rsidP="00DD1724">
      <w:r>
        <w:rPr>
          <w:rFonts w:hint="eastAsia"/>
        </w:rPr>
        <w:t>怎么解决</w:t>
      </w:r>
      <w:r>
        <w:rPr>
          <w:rFonts w:hint="eastAsia"/>
        </w:rPr>
        <w:t>:</w:t>
      </w:r>
      <w:r>
        <w:rPr>
          <w:rFonts w:hint="eastAsia"/>
        </w:rPr>
        <w:tab/>
        <w:t>1.</w:t>
      </w:r>
      <w:r>
        <w:rPr>
          <w:rFonts w:hint="eastAsia"/>
        </w:rPr>
        <w:t>前提：代码是你写的。你刚才改了什么东西。导致了闪退。那就是你刚才改的东西有问题。虽然直接闪退到</w:t>
      </w:r>
      <w:r>
        <w:rPr>
          <w:rFonts w:hint="eastAsia"/>
        </w:rPr>
        <w:t>main</w:t>
      </w:r>
      <w:r>
        <w:rPr>
          <w:rFonts w:hint="eastAsia"/>
        </w:rPr>
        <w:t>。至少你知道你刚才改的东西有问题。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不给你定位，你要自己定位。这时候只能指望自己来。</w:t>
      </w:r>
      <w:r>
        <w:rPr>
          <w:rFonts w:hint="eastAsia"/>
        </w:rPr>
        <w:t xml:space="preserve"> </w:t>
      </w:r>
    </w:p>
    <w:p w14:paraId="31D070C6" w14:textId="6333D2BF" w:rsidR="00D45C4A" w:rsidRDefault="000F4C3F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直接让程序炸爆红，产看更多奔溃信息。</w:t>
      </w:r>
      <w:r w:rsidR="00D45C4A">
        <w:rPr>
          <w:rFonts w:hint="eastAsia"/>
        </w:rPr>
        <w:t>如果是继承了</w:t>
      </w:r>
      <w:proofErr w:type="spellStart"/>
      <w:r w:rsidR="00D45C4A">
        <w:rPr>
          <w:rFonts w:hint="eastAsia"/>
        </w:rPr>
        <w:t>Bugly</w:t>
      </w:r>
      <w:proofErr w:type="spellEnd"/>
      <w:r w:rsidR="00D45C4A">
        <w:rPr>
          <w:rFonts w:hint="eastAsia"/>
        </w:rPr>
        <w:t>更好。模拟器好像不能上报。</w:t>
      </w:r>
    </w:p>
    <w:p w14:paraId="5628CC84" w14:textId="742D795C" w:rsidR="00D45C4A" w:rsidRDefault="00D45C4A" w:rsidP="00D45C4A">
      <w:pPr>
        <w:pStyle w:val="afc"/>
        <w:numPr>
          <w:ilvl w:val="0"/>
          <w:numId w:val="6"/>
        </w:numPr>
        <w:ind w:firstLineChars="0"/>
      </w:pPr>
      <w:r>
        <w:rPr>
          <w:rFonts w:hint="eastAsia"/>
        </w:rPr>
        <w:t>直接说原因吧</w:t>
      </w:r>
      <w:r>
        <w:rPr>
          <w:rFonts w:hint="eastAsia"/>
        </w:rPr>
        <w:t>:</w:t>
      </w:r>
      <w:proofErr w:type="spellStart"/>
      <w:r>
        <w:rPr>
          <w:rFonts w:hint="eastAsia"/>
        </w:rPr>
        <w:t>XJHomeXXXController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刚才改了</w:t>
      </w:r>
      <w:proofErr w:type="spellStart"/>
      <w:r>
        <w:rPr>
          <w:rFonts w:hint="eastAsia"/>
        </w:rPr>
        <w:t>CollectionView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Section Footer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的方法。导致</w:t>
      </w:r>
      <w:r>
        <w:rPr>
          <w:rFonts w:hint="eastAsia"/>
        </w:rPr>
        <w:t>section</w:t>
      </w:r>
      <w:r>
        <w:rPr>
          <w:rFonts w:hint="eastAsia"/>
        </w:rPr>
        <w:t>对不上。不说了，已经搞定。</w:t>
      </w:r>
    </w:p>
    <w:p w14:paraId="337D9798" w14:textId="77777777" w:rsidR="00D45C4A" w:rsidRPr="00D45C4A" w:rsidRDefault="00D45C4A" w:rsidP="00D45C4A">
      <w:pPr>
        <w:pStyle w:val="afc"/>
        <w:numPr>
          <w:ilvl w:val="0"/>
          <w:numId w:val="6"/>
        </w:numPr>
        <w:ind w:firstLineChars="0"/>
      </w:pPr>
    </w:p>
    <w:p w14:paraId="47460406" w14:textId="056AE480" w:rsidR="004064F6" w:rsidRDefault="004064F6" w:rsidP="00D45C4A">
      <w:pPr>
        <w:rPr>
          <w:color w:val="000000" w:themeColor="text1"/>
          <w:shd w:val="pct15" w:color="auto" w:fill="FFFFFF"/>
        </w:rPr>
      </w:pPr>
    </w:p>
    <w:p w14:paraId="197D696A" w14:textId="3A27BFF5" w:rsidR="00D45C4A" w:rsidRPr="00D45C4A" w:rsidRDefault="00D45C4A" w:rsidP="00D45C4A">
      <w:pPr>
        <w:rPr>
          <w:color w:val="000000" w:themeColor="text1"/>
          <w:shd w:val="pct15" w:color="auto" w:fill="FFFFFF"/>
        </w:rPr>
      </w:pPr>
    </w:p>
    <w:p w14:paraId="0E15C372" w14:textId="77777777" w:rsidR="00D45C4A" w:rsidRDefault="00D45C4A" w:rsidP="00DD1724">
      <w:pPr>
        <w:rPr>
          <w:lang w:val="en-US"/>
        </w:rPr>
      </w:pPr>
    </w:p>
    <w:p w14:paraId="73F79D0A" w14:textId="77777777" w:rsidR="00D45C4A" w:rsidRDefault="00D45C4A" w:rsidP="00DD1724">
      <w:pPr>
        <w:rPr>
          <w:lang w:val="en-US"/>
        </w:rPr>
      </w:pPr>
    </w:p>
    <w:p w14:paraId="7D508469" w14:textId="77777777" w:rsidR="00D45C4A" w:rsidRDefault="00D45C4A" w:rsidP="00DD1724">
      <w:pPr>
        <w:rPr>
          <w:lang w:val="en-US"/>
        </w:rPr>
      </w:pPr>
    </w:p>
    <w:p w14:paraId="14F4B30C" w14:textId="5316E687" w:rsidR="00D45C4A" w:rsidRDefault="00D45C4A" w:rsidP="00DD1724">
      <w:pPr>
        <w:rPr>
          <w:lang w:val="en-US"/>
        </w:rPr>
      </w:pPr>
      <w:r>
        <w:rPr>
          <w:rFonts w:hint="eastAsia"/>
          <w:lang w:val="en-US"/>
        </w:rPr>
        <w:t>崩溃</w:t>
      </w:r>
    </w:p>
    <w:p w14:paraId="25A06814" w14:textId="2C211FC5" w:rsidR="002A2ECF" w:rsidRPr="002A2ECF" w:rsidRDefault="004064F6" w:rsidP="00DD1724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664A1CB3" wp14:editId="3CBFFB86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B25F" w14:textId="314810D6" w:rsidR="00E27096" w:rsidRDefault="00E27096" w:rsidP="004440C5"/>
    <w:p w14:paraId="3096AFD9" w14:textId="288ED968" w:rsidR="00D45C4A" w:rsidRDefault="00D45C4A" w:rsidP="004440C5">
      <w:r>
        <w:rPr>
          <w:rFonts w:hint="eastAsia"/>
        </w:rPr>
        <w:lastRenderedPageBreak/>
        <w:t>解决</w:t>
      </w:r>
      <w:r>
        <w:rPr>
          <w:rFonts w:hint="eastAsia"/>
        </w:rPr>
        <w:t>:</w:t>
      </w:r>
    </w:p>
    <w:p w14:paraId="21FBEA2E" w14:textId="5853A7D3" w:rsidR="00D45C4A" w:rsidRDefault="00D45C4A" w:rsidP="004440C5">
      <w:r>
        <w:rPr>
          <w:rFonts w:hint="eastAsia"/>
          <w:noProof/>
          <w:lang w:val="en-US"/>
        </w:rPr>
        <w:drawing>
          <wp:inline distT="0" distB="0" distL="0" distR="0" wp14:anchorId="1C5A1D93" wp14:editId="482D54A9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0B9" w14:textId="77777777" w:rsidR="00E27096" w:rsidRDefault="00E27096" w:rsidP="004440C5"/>
    <w:p w14:paraId="04E4D694" w14:textId="4E2A76AA" w:rsidR="00E27096" w:rsidRDefault="00E27096" w:rsidP="00E27096">
      <w:pPr>
        <w:pStyle w:val="3"/>
      </w:pPr>
      <w:r>
        <w:rPr>
          <w:rFonts w:hint="eastAsia"/>
        </w:rPr>
        <w:t xml:space="preserve">1-3@Class </w:t>
      </w:r>
      <w:r>
        <w:rPr>
          <w:rFonts w:hint="eastAsia"/>
        </w:rPr>
        <w:t>和不提示</w:t>
      </w:r>
    </w:p>
    <w:p w14:paraId="6DC8DF46" w14:textId="7EDBBE8E" w:rsidR="00E27096" w:rsidRDefault="00143F1B" w:rsidP="004440C5">
      <w:r>
        <w:rPr>
          <w:rFonts w:hint="eastAsia"/>
        </w:rPr>
        <w:t>记录一次</w:t>
      </w:r>
      <w:r>
        <w:rPr>
          <w:rFonts w:hint="eastAsia"/>
        </w:rPr>
        <w:t xml:space="preserve">@Class </w:t>
      </w:r>
      <w:r>
        <w:rPr>
          <w:rFonts w:hint="eastAsia"/>
        </w:rPr>
        <w:t>犯的</w:t>
      </w:r>
      <w:r>
        <w:rPr>
          <w:rFonts w:hint="eastAsia"/>
        </w:rPr>
        <w:t>SB</w:t>
      </w:r>
      <w:r>
        <w:rPr>
          <w:rFonts w:hint="eastAsia"/>
        </w:rPr>
        <w:t>错误。没提示也不报错。就是用不了模型的属性。怨自己，定义属性的时候使用</w:t>
      </w:r>
      <w:r>
        <w:rPr>
          <w:rFonts w:hint="eastAsia"/>
        </w:rPr>
        <w:t xml:space="preserve">@Class </w:t>
      </w:r>
      <w:r>
        <w:rPr>
          <w:rFonts w:hint="eastAsia"/>
        </w:rPr>
        <w:t>对应的模型不存在。</w:t>
      </w:r>
    </w:p>
    <w:p w14:paraId="787A1746" w14:textId="294566B5" w:rsidR="00143F1B" w:rsidRDefault="00143F1B" w:rsidP="004440C5">
      <w:r>
        <w:rPr>
          <w:rFonts w:hint="eastAsia"/>
        </w:rPr>
        <w:t xml:space="preserve">@class </w:t>
      </w:r>
      <w:r>
        <w:rPr>
          <w:rFonts w:hint="eastAsia"/>
        </w:rPr>
        <w:t>的</w:t>
      </w:r>
      <w:r w:rsidRPr="00143F1B">
        <w:rPr>
          <w:rFonts w:hint="eastAsia"/>
          <w:highlight w:val="green"/>
        </w:rPr>
        <w:t>副作用</w:t>
      </w:r>
      <w:r>
        <w:rPr>
          <w:rFonts w:hint="eastAsia"/>
        </w:rPr>
        <w:t>:</w:t>
      </w:r>
      <w:r>
        <w:rPr>
          <w:rFonts w:hint="eastAsia"/>
        </w:rPr>
        <w:t>引入一个</w:t>
      </w:r>
      <w:r w:rsidRPr="00143F1B">
        <w:rPr>
          <w:rFonts w:hint="eastAsia"/>
          <w:color w:val="000000" w:themeColor="text1"/>
          <w:highlight w:val="red"/>
        </w:rPr>
        <w:t>不存在的类</w:t>
      </w:r>
      <w:r>
        <w:rPr>
          <w:rFonts w:hint="eastAsia"/>
        </w:rPr>
        <w:t>(</w:t>
      </w:r>
      <w:r>
        <w:rPr>
          <w:rFonts w:hint="eastAsia"/>
        </w:rPr>
        <w:t>不是我本意，人有三迷，有时候范儿了，自己都不知道自己范儿了。</w:t>
      </w:r>
      <w:r>
        <w:rPr>
          <w:rFonts w:hint="eastAsia"/>
        </w:rPr>
        <w:t>)</w:t>
      </w:r>
      <w:r>
        <w:rPr>
          <w:rFonts w:hint="eastAsia"/>
        </w:rPr>
        <w:t>编译器也</w:t>
      </w:r>
      <w:r w:rsidRPr="00143F1B">
        <w:rPr>
          <w:rFonts w:hint="eastAsia"/>
          <w:color w:val="000000" w:themeColor="text1"/>
          <w:highlight w:val="red"/>
        </w:rPr>
        <w:t>不会报错</w:t>
      </w:r>
      <w:r>
        <w:rPr>
          <w:rFonts w:hint="eastAsia"/>
        </w:rPr>
        <w:t>。这就坑了。</w:t>
      </w:r>
    </w:p>
    <w:p w14:paraId="21BB876E" w14:textId="35B223FE" w:rsidR="00143F1B" w:rsidRDefault="00143F1B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BE11A12" w14:textId="4E5BFE7E" w:rsidR="00143F1B" w:rsidRDefault="00143F1B" w:rsidP="004440C5">
      <w:r>
        <w:rPr>
          <w:rFonts w:hint="eastAsia"/>
          <w:noProof/>
          <w:lang w:val="en-US"/>
        </w:rPr>
        <w:drawing>
          <wp:inline distT="0" distB="0" distL="0" distR="0" wp14:anchorId="54D86904" wp14:editId="2190E2DD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C037" w14:textId="77777777" w:rsidR="00E27096" w:rsidRDefault="00E27096" w:rsidP="004440C5"/>
    <w:p w14:paraId="05C1E248" w14:textId="77777777" w:rsidR="00BF6969" w:rsidRDefault="00BF6969" w:rsidP="004440C5"/>
    <w:p w14:paraId="7A12A9E9" w14:textId="1BABBB8A" w:rsidR="00BF6969" w:rsidRDefault="00BF6969" w:rsidP="00BF6969">
      <w:pPr>
        <w:pStyle w:val="3"/>
      </w:pPr>
      <w:r>
        <w:rPr>
          <w:rFonts w:hint="eastAsia"/>
        </w:rPr>
        <w:lastRenderedPageBreak/>
        <w:t xml:space="preserve">1-4 </w:t>
      </w:r>
      <w:r>
        <w:rPr>
          <w:rFonts w:hint="eastAsia"/>
        </w:rPr>
        <w:t>服务器报</w:t>
      </w:r>
      <w:r>
        <w:rPr>
          <w:rFonts w:hint="eastAsia"/>
        </w:rPr>
        <w:t>500</w:t>
      </w:r>
      <w:r>
        <w:rPr>
          <w:rFonts w:hint="eastAsia"/>
        </w:rPr>
        <w:t>可能是你参数传错了。</w:t>
      </w:r>
    </w:p>
    <w:p w14:paraId="2CE69258" w14:textId="5678877A" w:rsidR="003F0D2A" w:rsidRPr="003F0D2A" w:rsidRDefault="003F0D2A" w:rsidP="003F0D2A">
      <w:r>
        <w:rPr>
          <w:rFonts w:hint="eastAsia"/>
        </w:rPr>
        <w:t>你需要一个抓包工具。</w:t>
      </w:r>
    </w:p>
    <w:p w14:paraId="202DE4B5" w14:textId="26EC13FF" w:rsidR="00BF6969" w:rsidRDefault="00BF6969" w:rsidP="004440C5">
      <w:r>
        <w:rPr>
          <w:rFonts w:hint="eastAsia"/>
          <w:noProof/>
          <w:lang w:val="en-US"/>
        </w:rPr>
        <w:drawing>
          <wp:inline distT="0" distB="0" distL="0" distR="0" wp14:anchorId="08F36198" wp14:editId="29E3E59A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3496" w14:textId="77777777" w:rsidR="007B2A06" w:rsidRDefault="007B2A06" w:rsidP="004440C5"/>
    <w:p w14:paraId="0CBB2155" w14:textId="77777777" w:rsidR="007B2A06" w:rsidRDefault="007B2A06" w:rsidP="004440C5"/>
    <w:p w14:paraId="01FA6E42" w14:textId="4E206524" w:rsidR="007B2A06" w:rsidRDefault="00E41515" w:rsidP="00E41515">
      <w:pPr>
        <w:pStyle w:val="3"/>
      </w:pPr>
      <w:r>
        <w:rPr>
          <w:rFonts w:hint="eastAsia"/>
        </w:rPr>
        <w:t>1-5</w:t>
      </w:r>
      <w:r>
        <w:rPr>
          <w:rFonts w:hint="eastAsia"/>
        </w:rPr>
        <w:t>用</w:t>
      </w:r>
      <w:r>
        <w:rPr>
          <w:rFonts w:hint="eastAsia"/>
        </w:rPr>
        <w:t>copy</w:t>
      </w:r>
      <w:r>
        <w:rPr>
          <w:rFonts w:hint="eastAsia"/>
        </w:rPr>
        <w:t>修饰对象奔溃</w:t>
      </w:r>
    </w:p>
    <w:p w14:paraId="4BD4FF34" w14:textId="327FD2D4" w:rsidR="00E41515" w:rsidRDefault="00E41515" w:rsidP="004440C5">
      <w:r>
        <w:rPr>
          <w:rFonts w:hint="eastAsia"/>
        </w:rPr>
        <w:t>问题描述</w:t>
      </w:r>
      <w:r>
        <w:rPr>
          <w:rFonts w:hint="eastAsia"/>
        </w:rPr>
        <w:t>:</w:t>
      </w:r>
      <w:r>
        <w:rPr>
          <w:rFonts w:hint="eastAsia"/>
        </w:rPr>
        <w:t>不是有意为之。脑残。</w:t>
      </w:r>
      <w:r>
        <w:rPr>
          <w:rFonts w:hint="eastAsia"/>
        </w:rPr>
        <w:t xml:space="preserve"> </w:t>
      </w:r>
      <w:r>
        <w:rPr>
          <w:rFonts w:hint="eastAsia"/>
        </w:rPr>
        <w:t>记录一个属性修饰符用错的崩溃</w:t>
      </w:r>
    </w:p>
    <w:p w14:paraId="61D68352" w14:textId="58179773" w:rsidR="00E41515" w:rsidRDefault="00E41515" w:rsidP="004440C5">
      <w:r>
        <w:rPr>
          <w:rFonts w:hint="eastAsia"/>
        </w:rPr>
        <w:t>见图</w:t>
      </w:r>
      <w:r>
        <w:rPr>
          <w:rFonts w:hint="eastAsia"/>
        </w:rPr>
        <w:t>:</w:t>
      </w:r>
    </w:p>
    <w:p w14:paraId="6CC7E5B5" w14:textId="7E224AA4" w:rsidR="00E41515" w:rsidRDefault="00E41515" w:rsidP="004440C5">
      <w:r>
        <w:rPr>
          <w:rFonts w:hint="eastAsia"/>
        </w:rPr>
        <w:t>有用信息</w:t>
      </w:r>
      <w:r>
        <w:rPr>
          <w:rFonts w:hint="eastAsia"/>
        </w:rPr>
        <w:t xml:space="preserve"> </w:t>
      </w:r>
    </w:p>
    <w:p w14:paraId="271F7D9A" w14:textId="5640D5CA" w:rsidR="00E41515" w:rsidRDefault="00E41515" w:rsidP="00E41515">
      <w:pPr>
        <w:pStyle w:val="afc"/>
        <w:numPr>
          <w:ilvl w:val="0"/>
          <w:numId w:val="12"/>
        </w:numPr>
        <w:ind w:firstLineChars="0"/>
      </w:pPr>
      <w:r w:rsidRPr="00E41515">
        <w:t>Thread 1: signal SIGABRT</w:t>
      </w:r>
    </w:p>
    <w:p w14:paraId="4F644F3E" w14:textId="275254B2" w:rsidR="00E41515" w:rsidRDefault="00A6510D" w:rsidP="00E41515">
      <w:pPr>
        <w:pStyle w:val="afc"/>
        <w:numPr>
          <w:ilvl w:val="0"/>
          <w:numId w:val="12"/>
        </w:numPr>
        <w:ind w:firstLineChars="0"/>
      </w:pPr>
      <w:proofErr w:type="gramStart"/>
      <w:r w:rsidRPr="00A6510D">
        <w:t>-[</w:t>
      </w:r>
      <w:proofErr w:type="spellStart"/>
      <w:proofErr w:type="gramEnd"/>
      <w:r w:rsidRPr="00A6510D">
        <w:t>BMKPoiInfo</w:t>
      </w:r>
      <w:proofErr w:type="spellEnd"/>
      <w:r w:rsidRPr="00A6510D">
        <w:t xml:space="preserve"> </w:t>
      </w:r>
      <w:proofErr w:type="spellStart"/>
      <w:r w:rsidRPr="00A6510D">
        <w:t>copyWithZone</w:t>
      </w:r>
      <w:proofErr w:type="spellEnd"/>
      <w:r w:rsidRPr="00A6510D">
        <w:t>:]: unrecognized selector sent to instance 0x119eaa7e0'</w:t>
      </w:r>
    </w:p>
    <w:p w14:paraId="2D4BF87A" w14:textId="40FAB2D2" w:rsidR="00A6510D" w:rsidRDefault="00A6510D" w:rsidP="00A6510D">
      <w:pPr>
        <w:pStyle w:val="afc"/>
        <w:ind w:left="360" w:firstLineChars="0" w:firstLine="0"/>
      </w:pPr>
      <w:r>
        <w:rPr>
          <w:rFonts w:hint="eastAsia"/>
        </w:rPr>
        <w:t>奔溃信息</w:t>
      </w:r>
      <w:r>
        <w:rPr>
          <w:rFonts w:hint="eastAsia"/>
        </w:rPr>
        <w:t>:</w:t>
      </w:r>
    </w:p>
    <w:p w14:paraId="75EB730C" w14:textId="12E3193D" w:rsidR="00A6510D" w:rsidRDefault="00A6510D" w:rsidP="00A6510D">
      <w:pPr>
        <w:pStyle w:val="afc"/>
        <w:ind w:left="360" w:firstLineChars="0" w:firstLine="0"/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56DFA075" wp14:editId="484825E8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1FB1" w14:textId="1F51F006" w:rsidR="00E41515" w:rsidRDefault="00A6510D" w:rsidP="004440C5">
      <w:r>
        <w:rPr>
          <w:rFonts w:hint="eastAsia"/>
        </w:rPr>
        <w:t>解决</w:t>
      </w:r>
      <w:r>
        <w:rPr>
          <w:rFonts w:hint="eastAsia"/>
        </w:rPr>
        <w:t>:</w:t>
      </w:r>
      <w:r>
        <w:rPr>
          <w:rFonts w:hint="eastAsia"/>
        </w:rPr>
        <w:t>这种错误是最好解决的。直接崩溃到出错的位置。直接告诉你属性修饰符用错了。</w:t>
      </w:r>
    </w:p>
    <w:p w14:paraId="1B762ABA" w14:textId="4A8ECB21" w:rsidR="00A6510D" w:rsidRDefault="00D249DC" w:rsidP="004440C5">
      <w:r>
        <w:rPr>
          <w:rFonts w:hint="eastAsia"/>
        </w:rPr>
        <w:t>解决</w:t>
      </w:r>
      <w:r>
        <w:rPr>
          <w:rFonts w:hint="eastAsia"/>
        </w:rPr>
        <w:t>:</w:t>
      </w:r>
    </w:p>
    <w:p w14:paraId="7F648C2D" w14:textId="3E9305B4" w:rsidR="007B2A06" w:rsidRDefault="00D249DC" w:rsidP="004440C5">
      <w:r>
        <w:rPr>
          <w:noProof/>
          <w:lang w:val="en-US"/>
        </w:rPr>
        <w:drawing>
          <wp:inline distT="0" distB="0" distL="0" distR="0" wp14:anchorId="2FA33F57" wp14:editId="18242B04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8F03" w14:textId="2761B60D" w:rsidR="007B2A06" w:rsidRDefault="007B2A06" w:rsidP="007B2A06">
      <w:pPr>
        <w:pStyle w:val="2"/>
      </w:pPr>
      <w:r>
        <w:rPr>
          <w:rFonts w:hint="eastAsia"/>
        </w:rPr>
        <w:t>七</w:t>
      </w:r>
      <w:r>
        <w:rPr>
          <w:rFonts w:hint="eastAsia"/>
        </w:rPr>
        <w:t xml:space="preserve"> :</w:t>
      </w:r>
      <w:r>
        <w:rPr>
          <w:rFonts w:hint="eastAsia"/>
        </w:rPr>
        <w:t>经验就这样做就能解决问题</w:t>
      </w:r>
    </w:p>
    <w:p w14:paraId="51E0957A" w14:textId="15F2E73F" w:rsidR="007B2A06" w:rsidRDefault="007B2A06" w:rsidP="007B2A06">
      <w:r>
        <w:rPr>
          <w:rFonts w:hint="eastAsia"/>
        </w:rPr>
        <w:t>不明白原因不这样做就是有</w:t>
      </w:r>
      <w:r>
        <w:rPr>
          <w:rFonts w:hint="eastAsia"/>
        </w:rPr>
        <w:t>bug</w:t>
      </w:r>
      <w:r>
        <w:rPr>
          <w:rFonts w:hint="eastAsia"/>
        </w:rPr>
        <w:t>就是解决不了问题，这样做就是有用，目前的知识水平还不能理解原理</w:t>
      </w:r>
    </w:p>
    <w:p w14:paraId="266A75A5" w14:textId="1A09D09C" w:rsidR="007B2A06" w:rsidRDefault="00E047D3" w:rsidP="00E047D3">
      <w:pPr>
        <w:pStyle w:val="3"/>
      </w:pPr>
      <w:r>
        <w:rPr>
          <w:rFonts w:hint="eastAsia"/>
        </w:rPr>
        <w:t>1.</w:t>
      </w:r>
      <w:r w:rsidR="007B2A06">
        <w:rPr>
          <w:rFonts w:hint="eastAsia"/>
        </w:rPr>
        <w:t>没有什么是一个延时解决不了的。</w:t>
      </w:r>
    </w:p>
    <w:p w14:paraId="2BBBB6CD" w14:textId="5CA3E575" w:rsidR="00BA3F68" w:rsidRDefault="00BA3F68" w:rsidP="00BA3F68">
      <w:pPr>
        <w:pStyle w:val="afc"/>
        <w:ind w:left="360" w:firstLineChars="0" w:firstLine="0"/>
      </w:pPr>
      <w:r>
        <w:rPr>
          <w:rFonts w:hint="eastAsia"/>
        </w:rPr>
        <w:t>问题描述</w:t>
      </w:r>
      <w:r>
        <w:rPr>
          <w:rFonts w:hint="eastAsia"/>
        </w:rPr>
        <w:t xml:space="preserve">: </w:t>
      </w:r>
      <w:r>
        <w:rPr>
          <w:rFonts w:hint="eastAsia"/>
        </w:rPr>
        <w:t>我是在我封装的总的网络请求中进行菊花显示的</w:t>
      </w:r>
      <w:r>
        <w:rPr>
          <w:rFonts w:hint="eastAsia"/>
        </w:rPr>
        <w:t>(</w:t>
      </w:r>
      <w:proofErr w:type="spellStart"/>
      <w:r>
        <w:rPr>
          <w:rFonts w:hint="eastAsia"/>
        </w:rPr>
        <w:t>MBProgresshud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正常跳转菊花都可以移除。但是在从购物车点击“结算按钮”返回的时候使用手势侧滑</w:t>
      </w:r>
      <w:r w:rsidR="00E047D3">
        <w:rPr>
          <w:rFonts w:hint="eastAsia"/>
        </w:rPr>
        <w:t>的时候菊花删除不掉。</w:t>
      </w:r>
    </w:p>
    <w:p w14:paraId="59458FA0" w14:textId="57F6DCA5" w:rsidR="00E047D3" w:rsidRDefault="00E047D3" w:rsidP="00BA3F68">
      <w:pPr>
        <w:pStyle w:val="afc"/>
        <w:ind w:left="360" w:firstLineChars="0" w:firstLine="0"/>
      </w:pPr>
      <w:r>
        <w:rPr>
          <w:rFonts w:hint="eastAsia"/>
        </w:rPr>
        <w:t>解决办法</w:t>
      </w:r>
      <w:r>
        <w:rPr>
          <w:rFonts w:hint="eastAsia"/>
        </w:rPr>
        <w:t>:</w:t>
      </w:r>
      <w:r>
        <w:rPr>
          <w:rFonts w:hint="eastAsia"/>
        </w:rPr>
        <w:t>加一个</w:t>
      </w:r>
      <w:r>
        <w:rPr>
          <w:rFonts w:hint="eastAsia"/>
        </w:rPr>
        <w:t>GCD</w:t>
      </w:r>
      <w:r>
        <w:rPr>
          <w:rFonts w:hint="eastAsia"/>
        </w:rPr>
        <w:t>延时。见下图。</w:t>
      </w:r>
    </w:p>
    <w:p w14:paraId="2FED9129" w14:textId="77777777" w:rsidR="007B2A06" w:rsidRDefault="007B2A06" w:rsidP="007B2A06">
      <w:pPr>
        <w:pStyle w:val="afc"/>
        <w:ind w:left="360" w:firstLineChars="0" w:firstLine="0"/>
      </w:pPr>
    </w:p>
    <w:p w14:paraId="03589C3C" w14:textId="39DEDF3A" w:rsidR="007B2A06" w:rsidRDefault="00FF3DBA" w:rsidP="00FF3DBA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创建</w:t>
      </w:r>
      <w:proofErr w:type="spellStart"/>
      <w:r w:rsidRPr="00FF3DBA">
        <w:t>XJResources</w:t>
      </w:r>
      <w:proofErr w:type="spellEnd"/>
      <w:r w:rsidR="00BA3F68">
        <w:rPr>
          <w:rFonts w:hint="eastAsia"/>
          <w:noProof/>
          <w:lang w:val="en-US"/>
        </w:rPr>
        <w:drawing>
          <wp:inline distT="0" distB="0" distL="0" distR="0" wp14:anchorId="12C33EBC" wp14:editId="275E43EE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4286" w14:textId="77777777" w:rsidR="00FF3DBA" w:rsidRDefault="00FF3DBA" w:rsidP="00FF3DBA"/>
    <w:p w14:paraId="6025821F" w14:textId="77777777" w:rsidR="00FF3DBA" w:rsidRDefault="00FF3DBA" w:rsidP="00FF3DBA"/>
    <w:p w14:paraId="19FDC850" w14:textId="77777777" w:rsidR="00FF3DBA" w:rsidRDefault="00FF3DBA" w:rsidP="00FF3DBA"/>
    <w:p w14:paraId="37FA71DD" w14:textId="416723D9" w:rsidR="00FF3DBA" w:rsidRDefault="00FF3DBA" w:rsidP="00FF3DBA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创建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xxxx</w:t>
      </w:r>
      <w:r w:rsidRPr="00FF3DBA">
        <w:t>.xcassets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的</w:t>
      </w:r>
      <w:r>
        <w:rPr>
          <w:rFonts w:hint="eastAsia"/>
        </w:rPr>
        <w:t xml:space="preserve"> resource</w:t>
      </w:r>
      <w:r>
        <w:rPr>
          <w:rFonts w:hint="eastAsia"/>
        </w:rPr>
        <w:t>文件</w:t>
      </w:r>
    </w:p>
    <w:p w14:paraId="0BD615EB" w14:textId="4A881391" w:rsidR="00FF3DBA" w:rsidRDefault="00FF3DBA" w:rsidP="00FF3DBA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+ New </w:t>
      </w:r>
      <w:r>
        <w:rPr>
          <w:rFonts w:hint="eastAsia"/>
        </w:rPr>
        <w:t>弹出菜单中找到</w:t>
      </w:r>
      <w:r>
        <w:rPr>
          <w:rFonts w:hint="eastAsia"/>
        </w:rPr>
        <w:t xml:space="preserve">Resource </w:t>
      </w:r>
      <w:r>
        <w:rPr>
          <w:rFonts w:hint="eastAsia"/>
        </w:rPr>
        <w:t>对应的</w:t>
      </w:r>
      <w:proofErr w:type="spellStart"/>
      <w:r>
        <w:rPr>
          <w:rFonts w:hint="eastAsia"/>
        </w:rPr>
        <w:t>xcassets</w:t>
      </w:r>
      <w:proofErr w:type="spellEnd"/>
      <w:r>
        <w:rPr>
          <w:rFonts w:hint="eastAsia"/>
        </w:rPr>
        <w:t>。点击创建</w:t>
      </w:r>
    </w:p>
    <w:p w14:paraId="6163809C" w14:textId="72BD58D0" w:rsidR="00FF3DBA" w:rsidRDefault="00FF3DBA" w:rsidP="00FF3DBA">
      <w:r>
        <w:rPr>
          <w:rFonts w:hint="eastAsia"/>
        </w:rPr>
        <w:t>见图</w:t>
      </w:r>
      <w:r>
        <w:rPr>
          <w:rFonts w:hint="eastAsia"/>
          <w:noProof/>
          <w:lang w:val="en-US"/>
        </w:rPr>
        <w:drawing>
          <wp:inline distT="0" distB="0" distL="0" distR="0" wp14:anchorId="7E77768D" wp14:editId="33C08D03">
            <wp:extent cx="2298125" cy="1640460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1C14" w14:textId="77777777" w:rsidR="00FF3DBA" w:rsidRDefault="00FF3DBA" w:rsidP="00FF3DBA"/>
    <w:p w14:paraId="6A42814F" w14:textId="4E5FAD74" w:rsidR="007466FC" w:rsidRDefault="007466FC" w:rsidP="000C316C">
      <w:pPr>
        <w:pStyle w:val="afc"/>
        <w:numPr>
          <w:ilvl w:val="0"/>
          <w:numId w:val="12"/>
        </w:numPr>
        <w:ind w:firstLineChars="0"/>
      </w:pPr>
      <w:r>
        <w:rPr>
          <w:rFonts w:hint="eastAsia"/>
        </w:rPr>
        <w:t>导航条</w:t>
      </w:r>
      <w:r w:rsidR="000C316C">
        <w:rPr>
          <w:rFonts w:hint="eastAsia"/>
        </w:rPr>
        <w:t>自定义按钮真机不显示</w:t>
      </w:r>
      <w:r w:rsidR="000C316C">
        <w:rPr>
          <w:rFonts w:hint="eastAsia"/>
        </w:rPr>
        <w:t>bug</w:t>
      </w:r>
    </w:p>
    <w:p w14:paraId="26F1DECF" w14:textId="79C7C122" w:rsidR="000C316C" w:rsidRDefault="000C316C" w:rsidP="000C316C">
      <w:r>
        <w:rPr>
          <w:rFonts w:hint="eastAsia"/>
        </w:rPr>
        <w:t>常见一个控件不显示原因</w:t>
      </w:r>
    </w:p>
    <w:p w14:paraId="2CA01F25" w14:textId="4AA420A7" w:rsidR="000C316C" w:rsidRDefault="000C316C" w:rsidP="000C316C">
      <w:pPr>
        <w:pStyle w:val="afc"/>
        <w:numPr>
          <w:ilvl w:val="0"/>
          <w:numId w:val="13"/>
        </w:numPr>
        <w:ind w:firstLineChars="0"/>
      </w:pPr>
      <w:r>
        <w:rPr>
          <w:rFonts w:hint="eastAsia"/>
        </w:rPr>
        <w:t>没给颜色</w:t>
      </w:r>
      <w:r>
        <w:rPr>
          <w:rFonts w:hint="eastAsia"/>
        </w:rPr>
        <w:t xml:space="preserve"> 2.</w:t>
      </w:r>
      <w:r>
        <w:rPr>
          <w:rFonts w:hint="eastAsia"/>
        </w:rPr>
        <w:t>没有给</w:t>
      </w:r>
      <w:r>
        <w:rPr>
          <w:rFonts w:hint="eastAsia"/>
        </w:rPr>
        <w:t>frame    3.</w:t>
      </w:r>
      <w:r>
        <w:rPr>
          <w:rFonts w:hint="eastAsia"/>
        </w:rPr>
        <w:t>没有添加到父视图上（</w:t>
      </w:r>
      <w:proofErr w:type="spellStart"/>
      <w:r>
        <w:rPr>
          <w:rFonts w:hint="eastAsia"/>
        </w:rPr>
        <w:t>addSubView</w:t>
      </w:r>
      <w:proofErr w:type="spellEnd"/>
      <w:r>
        <w:rPr>
          <w:rFonts w:hint="eastAsia"/>
        </w:rPr>
        <w:t>：）</w:t>
      </w:r>
    </w:p>
    <w:p w14:paraId="3EF18B4E" w14:textId="77777777" w:rsidR="000C316C" w:rsidRDefault="000C316C" w:rsidP="000C316C"/>
    <w:p w14:paraId="5379FD8F" w14:textId="0A014912" w:rsidR="000C316C" w:rsidRDefault="000C316C" w:rsidP="000C316C">
      <w:r>
        <w:rPr>
          <w:rFonts w:hint="eastAsia"/>
        </w:rPr>
        <w:t>代码</w:t>
      </w:r>
    </w:p>
    <w:p w14:paraId="6E5CDD27" w14:textId="7B9D020C" w:rsidR="000C316C" w:rsidRDefault="000C316C" w:rsidP="000C316C">
      <w:r>
        <w:rPr>
          <w:rFonts w:hint="eastAsia"/>
        </w:rPr>
        <w:t>代码</w:t>
      </w:r>
    </w:p>
    <w:p w14:paraId="2E0D5BE4" w14:textId="24C42668" w:rsidR="000C316C" w:rsidRDefault="000C316C" w:rsidP="000C316C">
      <w:r>
        <w:rPr>
          <w:rFonts w:hint="eastAsia"/>
          <w:noProof/>
          <w:lang w:val="en-US"/>
        </w:rPr>
        <w:drawing>
          <wp:inline distT="0" distB="0" distL="0" distR="0" wp14:anchorId="4F33548C" wp14:editId="0ADB93DC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663E" w14:textId="77777777" w:rsidR="00FF3DBA" w:rsidRPr="00FF3DBA" w:rsidRDefault="00FF3DBA" w:rsidP="00FF3DBA"/>
    <w:p w14:paraId="07E04296" w14:textId="77777777" w:rsidR="00FF3DBA" w:rsidRDefault="00FF3DBA" w:rsidP="00FF3DBA"/>
    <w:p w14:paraId="5D8D9576" w14:textId="18F55CB4" w:rsidR="00FF3DBA" w:rsidRDefault="000C316C" w:rsidP="00FF3DBA">
      <w:r>
        <w:rPr>
          <w:rFonts w:hint="eastAsia"/>
        </w:rPr>
        <w:t>显示效果</w:t>
      </w:r>
    </w:p>
    <w:p w14:paraId="17F21B31" w14:textId="39DB515D" w:rsidR="000C316C" w:rsidRDefault="000C316C" w:rsidP="00FF3DBA">
      <w:r>
        <w:rPr>
          <w:rFonts w:hint="eastAsia"/>
          <w:noProof/>
          <w:lang w:val="en-US"/>
        </w:rPr>
        <w:lastRenderedPageBreak/>
        <w:drawing>
          <wp:inline distT="0" distB="0" distL="0" distR="0" wp14:anchorId="1D6ECBCB" wp14:editId="3CB58BDA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E0">
        <w:br/>
      </w:r>
    </w:p>
    <w:p w14:paraId="23EF995D" w14:textId="2D7A33A8" w:rsidR="00F834E0" w:rsidRDefault="00D050DE" w:rsidP="00D050DE">
      <w:pPr>
        <w:pStyle w:val="3"/>
      </w:pPr>
      <w:r>
        <w:rPr>
          <w:rFonts w:hint="eastAsia"/>
        </w:rPr>
        <w:t>3.xib</w:t>
      </w:r>
      <w:r>
        <w:rPr>
          <w:rFonts w:hint="eastAsia"/>
        </w:rPr>
        <w:t>直接设置</w:t>
      </w:r>
      <w:proofErr w:type="spellStart"/>
      <w:r>
        <w:rPr>
          <w:rFonts w:hint="eastAsia"/>
        </w:rPr>
        <w:t>self.view.bounds</w:t>
      </w:r>
      <w:proofErr w:type="spellEnd"/>
      <w:r>
        <w:rPr>
          <w:rFonts w:hint="eastAsia"/>
        </w:rPr>
        <w:t>的</w:t>
      </w:r>
      <w:r>
        <w:rPr>
          <w:rFonts w:hint="eastAsia"/>
        </w:rPr>
        <w:t>bug</w:t>
      </w:r>
      <w:r>
        <w:rPr>
          <w:rFonts w:hint="eastAsia"/>
        </w:rPr>
        <w:t>。</w:t>
      </w:r>
    </w:p>
    <w:p w14:paraId="44B48845" w14:textId="1A9A5813" w:rsidR="00F967E8" w:rsidRDefault="00D050DE" w:rsidP="00F967E8">
      <w:pPr>
        <w:pStyle w:val="afc"/>
        <w:ind w:left="360" w:firstLineChars="0" w:firstLine="0"/>
      </w:pPr>
      <w:r>
        <w:rPr>
          <w:rFonts w:hint="eastAsia"/>
        </w:rPr>
        <w:t>如图：</w:t>
      </w:r>
      <w:r>
        <w:rPr>
          <w:rFonts w:hint="eastAsia"/>
          <w:noProof/>
          <w:lang w:val="en-US"/>
        </w:rPr>
        <w:drawing>
          <wp:inline distT="0" distB="0" distL="0" distR="0" wp14:anchorId="2551ABB7" wp14:editId="30BC3133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8CFF" w14:textId="77777777" w:rsidR="00F967E8" w:rsidRDefault="00F967E8" w:rsidP="00F967E8">
      <w:pPr>
        <w:pStyle w:val="afc"/>
        <w:ind w:left="360" w:firstLineChars="0" w:firstLine="0"/>
      </w:pPr>
    </w:p>
    <w:p w14:paraId="3DFAE00A" w14:textId="77777777" w:rsidR="00F967E8" w:rsidRDefault="00F967E8" w:rsidP="00F967E8">
      <w:pPr>
        <w:pStyle w:val="afc"/>
        <w:ind w:left="360" w:firstLineChars="0" w:firstLine="0"/>
      </w:pPr>
    </w:p>
    <w:p w14:paraId="5C71AB75" w14:textId="3875B41C" w:rsidR="00F967E8" w:rsidRDefault="00F967E8" w:rsidP="00F967E8">
      <w:pPr>
        <w:pStyle w:val="3"/>
        <w:rPr>
          <w:lang w:val="en-US" w:eastAsia="ja-JP"/>
        </w:rPr>
      </w:pPr>
      <w:r>
        <w:rPr>
          <w:rFonts w:hint="eastAsia"/>
          <w:lang w:val="en-US" w:eastAsia="ja-JP"/>
        </w:rPr>
        <w:lastRenderedPageBreak/>
        <w:t>4.</w:t>
      </w:r>
      <w:bookmarkStart w:id="7" w:name="OLE_LINK7"/>
      <w:r w:rsidRPr="00F967E8">
        <w:rPr>
          <w:lang w:val="en-US" w:eastAsia="ja-JP"/>
        </w:rPr>
        <w:t>pushViewController</w:t>
      </w:r>
      <w:bookmarkEnd w:id="7"/>
      <w:r>
        <w:rPr>
          <w:rFonts w:hint="eastAsia"/>
          <w:lang w:val="en-US" w:eastAsia="ja-JP"/>
        </w:rPr>
        <w:t>无效</w:t>
      </w:r>
    </w:p>
    <w:p w14:paraId="168B635A" w14:textId="1756F996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</w:t>
      </w:r>
      <w:r>
        <w:rPr>
          <w:rFonts w:hint="eastAsia"/>
          <w:lang w:val="en-US" w:eastAsia="ja-JP"/>
        </w:rPr>
        <w:t>Android</w:t>
      </w:r>
      <w:r>
        <w:rPr>
          <w:rFonts w:hint="eastAsia"/>
          <w:lang w:val="en-US" w:eastAsia="ja-JP"/>
        </w:rPr>
        <w:t>说碰到一个奇怪的问题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设置某个空间的字体无效。然后某人说，可能是子线程的问题</w:t>
      </w:r>
      <w:r>
        <w:rPr>
          <w:rFonts w:hint="eastAsia"/>
          <w:lang w:val="en-US" w:eastAsia="ja-JP"/>
        </w:rPr>
        <w:t>,</w:t>
      </w:r>
      <w:r>
        <w:rPr>
          <w:rFonts w:hint="eastAsia"/>
          <w:lang w:val="en-US" w:eastAsia="ja-JP"/>
        </w:rPr>
        <w:t>打印下线程果然是在子线程中</w:t>
      </w:r>
      <w:r>
        <w:rPr>
          <w:rFonts w:hint="eastAsia"/>
          <w:lang w:val="en-US" w:eastAsia="ja-JP"/>
        </w:rPr>
        <w:t>====</w:t>
      </w:r>
      <w:r>
        <w:rPr>
          <w:rFonts w:hint="eastAsia"/>
          <w:lang w:val="en-US" w:eastAsia="ja-JP"/>
        </w:rPr>
        <w:t>》找到问题就能修改。</w:t>
      </w:r>
    </w:p>
    <w:p w14:paraId="41814593" w14:textId="76F051FE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proofErr w:type="spellStart"/>
      <w:r w:rsidRPr="00F967E8">
        <w:rPr>
          <w:lang w:val="en-US" w:eastAsia="ja-JP"/>
        </w:rPr>
        <w:t>pushViewController</w:t>
      </w:r>
      <w:proofErr w:type="spellEnd"/>
      <w:r>
        <w:rPr>
          <w:rFonts w:hint="eastAsia"/>
          <w:lang w:val="en-US" w:eastAsia="ja-JP"/>
        </w:rPr>
        <w:t>无效。</w:t>
      </w:r>
    </w:p>
    <w:p w14:paraId="78287544" w14:textId="7CE70141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</w:t>
      </w:r>
      <w:r>
        <w:rPr>
          <w:rFonts w:hint="eastAsia"/>
          <w:lang w:val="en-US" w:eastAsia="ja-JP"/>
        </w:rPr>
        <w:t>:</w:t>
      </w:r>
      <w:r>
        <w:rPr>
          <w:rFonts w:hint="eastAsia"/>
          <w:lang w:val="en-US" w:eastAsia="ja-JP"/>
        </w:rPr>
        <w:t>这里进行了</w:t>
      </w:r>
      <w:r>
        <w:rPr>
          <w:rFonts w:hint="eastAsia"/>
          <w:lang w:val="en-US" w:eastAsia="ja-JP"/>
        </w:rPr>
        <w:t>2</w:t>
      </w:r>
      <w:r>
        <w:rPr>
          <w:rFonts w:hint="eastAsia"/>
          <w:lang w:val="en-US" w:eastAsia="ja-JP"/>
        </w:rPr>
        <w:t>个网络请求并且还使用了信号量。根据请求结果来判断跳转到不同的</w:t>
      </w:r>
      <w:r>
        <w:rPr>
          <w:rFonts w:hint="eastAsia"/>
          <w:lang w:val="en-US" w:eastAsia="ja-JP"/>
        </w:rPr>
        <w:t>VC</w:t>
      </w:r>
      <w:r>
        <w:rPr>
          <w:rFonts w:hint="eastAsia"/>
          <w:lang w:val="en-US" w:eastAsia="ja-JP"/>
        </w:rPr>
        <w:t>。结果跳不了。第一反应打印一下线程</w:t>
      </w:r>
      <w:r>
        <w:rPr>
          <w:rFonts w:hint="eastAsia"/>
          <w:lang w:val="en-US" w:eastAsia="ja-JP"/>
        </w:rPr>
        <w:t xml:space="preserve">, </w:t>
      </w:r>
      <w:r>
        <w:rPr>
          <w:rFonts w:hint="eastAsia"/>
          <w:lang w:val="en-US" w:eastAsia="ja-JP"/>
        </w:rPr>
        <w:t>果然子线程。放到主线程中就</w:t>
      </w:r>
      <w:r>
        <w:rPr>
          <w:rFonts w:hint="eastAsia"/>
          <w:lang w:val="en-US" w:eastAsia="ja-JP"/>
        </w:rPr>
        <w:t>OK</w:t>
      </w:r>
      <w:r>
        <w:rPr>
          <w:rFonts w:hint="eastAsia"/>
          <w:lang w:val="en-US" w:eastAsia="ja-JP"/>
        </w:rPr>
        <w:t>了。</w:t>
      </w:r>
    </w:p>
    <w:p w14:paraId="3A1E7E7F" w14:textId="77777777" w:rsidR="00723357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</w:t>
      </w:r>
      <w:r>
        <w:rPr>
          <w:rFonts w:hint="eastAsia"/>
          <w:lang w:val="en-US" w:eastAsia="ja-JP"/>
        </w:rPr>
        <w:t>:</w:t>
      </w:r>
    </w:p>
    <w:p w14:paraId="37CE357E" w14:textId="3EE78E33" w:rsidR="00F967E8" w:rsidRDefault="00F967E8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1.AFN</w:t>
      </w:r>
      <w:r>
        <w:rPr>
          <w:rFonts w:hint="eastAsia"/>
          <w:lang w:val="en-US" w:eastAsia="ja-JP"/>
        </w:rPr>
        <w:t>是咋开线程的。</w:t>
      </w:r>
    </w:p>
    <w:p w14:paraId="0FD1939E" w14:textId="54658309" w:rsidR="00F967E8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2.</w:t>
      </w:r>
      <w:r>
        <w:rPr>
          <w:rFonts w:hint="eastAsia"/>
          <w:lang w:val="en-US" w:eastAsia="ja-JP"/>
        </w:rPr>
        <w:t>为什么非要在主线程中刷新</w:t>
      </w:r>
      <w:r>
        <w:rPr>
          <w:rFonts w:hint="eastAsia"/>
          <w:lang w:val="en-US" w:eastAsia="ja-JP"/>
        </w:rPr>
        <w:t xml:space="preserve">UI. </w:t>
      </w:r>
      <w:r>
        <w:rPr>
          <w:rFonts w:hint="eastAsia"/>
          <w:lang w:val="en-US" w:eastAsia="ja-JP"/>
        </w:rPr>
        <w:t>界面跳转也算是刷新</w:t>
      </w:r>
      <w:r>
        <w:rPr>
          <w:rFonts w:hint="eastAsia"/>
          <w:lang w:val="en-US" w:eastAsia="ja-JP"/>
        </w:rPr>
        <w:t>UI</w:t>
      </w:r>
      <w:r>
        <w:rPr>
          <w:rFonts w:hint="eastAsia"/>
          <w:lang w:val="en-US" w:eastAsia="ja-JP"/>
        </w:rPr>
        <w:t>。</w:t>
      </w:r>
    </w:p>
    <w:p w14:paraId="609F2544" w14:textId="31973914" w:rsidR="00723357" w:rsidRDefault="00723357" w:rsidP="00F967E8"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</w:t>
      </w:r>
      <w:r>
        <w:rPr>
          <w:rFonts w:hint="eastAsia"/>
          <w:lang w:val="en-US" w:eastAsia="ja-JP"/>
        </w:rPr>
        <w:t>:</w:t>
      </w:r>
    </w:p>
    <w:p w14:paraId="660D9197" w14:textId="085832CB" w:rsidR="00723357" w:rsidRDefault="0081210C" w:rsidP="00F967E8">
      <w:pPr>
        <w:rPr>
          <w:lang w:val="en-US" w:eastAsia="ja-JP"/>
        </w:rPr>
      </w:pPr>
      <w:r>
        <w:rPr>
          <w:rFonts w:hint="eastAsia"/>
          <w:noProof/>
          <w:lang w:val="en-US"/>
        </w:rPr>
        <w:drawing>
          <wp:inline distT="0" distB="0" distL="0" distR="0" wp14:anchorId="5F3EAB72" wp14:editId="42E28D6C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FA25" w14:textId="77777777" w:rsidR="00F967E8" w:rsidRDefault="00F967E8" w:rsidP="00F967E8">
      <w:pPr>
        <w:rPr>
          <w:lang w:val="en-US" w:eastAsia="ja-JP"/>
        </w:rPr>
      </w:pPr>
    </w:p>
    <w:p w14:paraId="7C6F2A9D" w14:textId="77777777" w:rsidR="00F967E8" w:rsidRPr="00F967E8" w:rsidRDefault="00F967E8" w:rsidP="00F967E8">
      <w:pPr>
        <w:rPr>
          <w:lang w:val="en-US" w:eastAsia="ja-JP"/>
        </w:rPr>
      </w:pPr>
    </w:p>
    <w:p w14:paraId="0076AFB8" w14:textId="77777777" w:rsidR="00F967E8" w:rsidRPr="00F967E8" w:rsidRDefault="00F967E8" w:rsidP="00F967E8">
      <w:pPr>
        <w:rPr>
          <w:lang w:val="en-US" w:eastAsia="ja-JP"/>
        </w:rPr>
      </w:pPr>
    </w:p>
    <w:sectPr w:rsidR="00F967E8" w:rsidRPr="00F967E8">
      <w:footerReference w:type="default" r:id="rId61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7D9BDF" w14:textId="77777777" w:rsidR="00816654" w:rsidRDefault="00816654">
      <w:r>
        <w:separator/>
      </w:r>
    </w:p>
    <w:p w14:paraId="72D1932C" w14:textId="77777777" w:rsidR="00816654" w:rsidRDefault="00816654"/>
  </w:endnote>
  <w:endnote w:type="continuationSeparator" w:id="0">
    <w:p w14:paraId="67B5DC18" w14:textId="77777777" w:rsidR="00816654" w:rsidRDefault="00816654">
      <w:r>
        <w:continuationSeparator/>
      </w:r>
    </w:p>
    <w:p w14:paraId="46C97CFB" w14:textId="77777777" w:rsidR="00816654" w:rsidRDefault="0081665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.Apple Color Emoji UI">
    <w:altName w:val="Angsana New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pleSystemUIFont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oto Nastaliq Urdu">
    <w:panose1 w:val="020B0502040504020204"/>
    <w:charset w:val="B2"/>
    <w:family w:val="auto"/>
    <w:pitch w:val="variable"/>
    <w:sig w:usb0="00002001" w:usb1="00000000" w:usb2="00000000" w:usb3="00000000" w:csb0="0000004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0B28B4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140EE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9A5198" w14:textId="77777777" w:rsidR="00816654" w:rsidRDefault="00816654">
      <w:r>
        <w:separator/>
      </w:r>
    </w:p>
    <w:p w14:paraId="1A392AE8" w14:textId="77777777" w:rsidR="00816654" w:rsidRDefault="00816654"/>
  </w:footnote>
  <w:footnote w:type="continuationSeparator" w:id="0">
    <w:p w14:paraId="2C17E98F" w14:textId="77777777" w:rsidR="00816654" w:rsidRDefault="00816654">
      <w:r>
        <w:continuationSeparator/>
      </w:r>
    </w:p>
    <w:p w14:paraId="2C67D7F6" w14:textId="77777777" w:rsidR="00816654" w:rsidRDefault="00816654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558AF94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8822403"/>
    <w:multiLevelType w:val="hybridMultilevel"/>
    <w:tmpl w:val="D01A25AA"/>
    <w:lvl w:ilvl="0" w:tplc="53204BD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566158"/>
    <w:multiLevelType w:val="hybridMultilevel"/>
    <w:tmpl w:val="B5DA0A7C"/>
    <w:lvl w:ilvl="0" w:tplc="C6BA5B8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08449AE"/>
    <w:multiLevelType w:val="hybridMultilevel"/>
    <w:tmpl w:val="E8DCE83A"/>
    <w:lvl w:ilvl="0" w:tplc="D36C71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3443DF"/>
    <w:multiLevelType w:val="hybridMultilevel"/>
    <w:tmpl w:val="62F4A654"/>
    <w:lvl w:ilvl="0" w:tplc="CDA4926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06C5F9F"/>
    <w:multiLevelType w:val="multilevel"/>
    <w:tmpl w:val="2F6CC2B4"/>
    <w:lvl w:ilvl="0">
      <w:start w:val="1"/>
      <w:numFmt w:val="decimal"/>
      <w:lvlText w:val="%1"/>
      <w:lvlJc w:val="left"/>
      <w:pPr>
        <w:ind w:left="460" w:hanging="46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eastAsia"/>
      </w:rPr>
    </w:lvl>
  </w:abstractNum>
  <w:abstractNum w:abstractNumId="9">
    <w:nsid w:val="30932FB3"/>
    <w:multiLevelType w:val="hybridMultilevel"/>
    <w:tmpl w:val="088EA518"/>
    <w:lvl w:ilvl="0" w:tplc="3BE2D2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5FF0BDD"/>
    <w:multiLevelType w:val="hybridMultilevel"/>
    <w:tmpl w:val="D61EEDF6"/>
    <w:lvl w:ilvl="0" w:tplc="D4A8C9A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492386F"/>
    <w:multiLevelType w:val="hybridMultilevel"/>
    <w:tmpl w:val="F640C114"/>
    <w:lvl w:ilvl="0" w:tplc="496C3BE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D1505BA"/>
    <w:multiLevelType w:val="hybridMultilevel"/>
    <w:tmpl w:val="1BB070BC"/>
    <w:lvl w:ilvl="0" w:tplc="4624669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7E0A1FEB"/>
    <w:multiLevelType w:val="multilevel"/>
    <w:tmpl w:val="7D546CDC"/>
    <w:lvl w:ilvl="0">
      <w:start w:val="1"/>
      <w:numFmt w:val="decimal"/>
      <w:lvlText w:val="%1"/>
      <w:lvlJc w:val="left"/>
      <w:pPr>
        <w:ind w:left="460" w:hanging="46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asciiTheme="minorHAnsi" w:hAnsiTheme="minorHAnsi" w:cstheme="minorBidi" w:hint="eastAsia"/>
        <w:color w:val="595959" w:themeColor="text1" w:themeTint="A6"/>
        <w:sz w:val="30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Theme="minorHAnsi" w:hAnsiTheme="minorHAnsi" w:cstheme="minorBidi" w:hint="eastAsia"/>
        <w:color w:val="595959" w:themeColor="text1" w:themeTint="A6"/>
        <w:sz w:val="30"/>
      </w:r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12"/>
  </w:num>
  <w:num w:numId="5">
    <w:abstractNumId w:val="0"/>
  </w:num>
  <w:num w:numId="6">
    <w:abstractNumId w:val="7"/>
  </w:num>
  <w:num w:numId="7">
    <w:abstractNumId w:val="9"/>
  </w:num>
  <w:num w:numId="8">
    <w:abstractNumId w:val="8"/>
  </w:num>
  <w:num w:numId="9">
    <w:abstractNumId w:val="14"/>
  </w:num>
  <w:num w:numId="10">
    <w:abstractNumId w:val="13"/>
  </w:num>
  <w:num w:numId="11">
    <w:abstractNumId w:val="5"/>
  </w:num>
  <w:num w:numId="12">
    <w:abstractNumId w:val="4"/>
  </w:num>
  <w:num w:numId="13">
    <w:abstractNumId w:val="3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770B"/>
    <w:rsid w:val="000E145C"/>
    <w:rsid w:val="000E1CC2"/>
    <w:rsid w:val="000F4C3F"/>
    <w:rsid w:val="001119FD"/>
    <w:rsid w:val="00143F1B"/>
    <w:rsid w:val="00157BD5"/>
    <w:rsid w:val="00197C44"/>
    <w:rsid w:val="001A72A0"/>
    <w:rsid w:val="001B005E"/>
    <w:rsid w:val="001D0E48"/>
    <w:rsid w:val="001E4EA9"/>
    <w:rsid w:val="001F713F"/>
    <w:rsid w:val="00213680"/>
    <w:rsid w:val="00244BFA"/>
    <w:rsid w:val="00262C45"/>
    <w:rsid w:val="00270C46"/>
    <w:rsid w:val="00271BAD"/>
    <w:rsid w:val="0028318A"/>
    <w:rsid w:val="002A2ECF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55A0"/>
    <w:rsid w:val="003E6603"/>
    <w:rsid w:val="003F0D2A"/>
    <w:rsid w:val="004064F6"/>
    <w:rsid w:val="004440C5"/>
    <w:rsid w:val="004870D3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B09A5"/>
    <w:rsid w:val="005C5BD1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F4332"/>
    <w:rsid w:val="00723357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B0737E"/>
    <w:rsid w:val="00B114EF"/>
    <w:rsid w:val="00B3547E"/>
    <w:rsid w:val="00B54597"/>
    <w:rsid w:val="00B716AF"/>
    <w:rsid w:val="00B8374F"/>
    <w:rsid w:val="00BA3F68"/>
    <w:rsid w:val="00BC368B"/>
    <w:rsid w:val="00BF6969"/>
    <w:rsid w:val="00C1735C"/>
    <w:rsid w:val="00C35F1A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E047D3"/>
    <w:rsid w:val="00E1329F"/>
    <w:rsid w:val="00E17728"/>
    <w:rsid w:val="00E24547"/>
    <w:rsid w:val="00E27096"/>
    <w:rsid w:val="00E31389"/>
    <w:rsid w:val="00E37C3E"/>
    <w:rsid w:val="00E41515"/>
    <w:rsid w:val="00E42FEC"/>
    <w:rsid w:val="00E536CF"/>
    <w:rsid w:val="00E537D5"/>
    <w:rsid w:val="00EA162E"/>
    <w:rsid w:val="00EC62C6"/>
    <w:rsid w:val="00F27142"/>
    <w:rsid w:val="00F328D9"/>
    <w:rsid w:val="00F4619C"/>
    <w:rsid w:val="00F75B09"/>
    <w:rsid w:val="00F834E0"/>
    <w:rsid w:val="00F967E8"/>
    <w:rsid w:val="00FA48AA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851FE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B0737E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afc">
    <w:name w:val="List Paragraph"/>
    <w:basedOn w:val="a1"/>
    <w:uiPriority w:val="34"/>
    <w:unhideWhenUsed/>
    <w:qFormat/>
    <w:rsid w:val="00D0330A"/>
    <w:pPr>
      <w:ind w:firstLineChars="200" w:firstLine="420"/>
    </w:pPr>
  </w:style>
  <w:style w:type="character" w:styleId="afd">
    <w:name w:val="FollowedHyperlink"/>
    <w:basedOn w:val="a2"/>
    <w:uiPriority w:val="99"/>
    <w:semiHidden/>
    <w:unhideWhenUsed/>
    <w:rsid w:val="00337682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52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s://blog.csdn.net/seadogprogrammer/article/details/52170722" TargetMode="External"/><Relationship Id="rId63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hyperlink" Target="https://www.jianshu.com/p/f0d187c5a861" TargetMode="External"/><Relationship Id="rId34" Type="http://schemas.openxmlformats.org/officeDocument/2006/relationships/image" Target="media/image26.png"/><Relationship Id="rId35" Type="http://schemas.openxmlformats.org/officeDocument/2006/relationships/hyperlink" Target="https://www.jianshu.com/p/1a33e36c4b67" TargetMode="External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png"/><Relationship Id="rId60" Type="http://schemas.openxmlformats.org/officeDocument/2006/relationships/image" Target="media/image51.jpeg"/><Relationship Id="rId61" Type="http://schemas.openxmlformats.org/officeDocument/2006/relationships/footer" Target="footer1.xml"/><Relationship Id="rId62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214</TotalTime>
  <Pages>31</Pages>
  <Words>1170</Words>
  <Characters>6669</Characters>
  <Application>Microsoft Macintosh Word</Application>
  <DocSecurity>0</DocSecurity>
  <Lines>55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41</cp:revision>
  <dcterms:created xsi:type="dcterms:W3CDTF">2018-05-11T07:02:00Z</dcterms:created>
  <dcterms:modified xsi:type="dcterms:W3CDTF">2018-07-31T01:01:00Z</dcterms:modified>
</cp:coreProperties>
</file>