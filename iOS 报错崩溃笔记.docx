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rPr>
          <w:highlight w:val="darkGreen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/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lastRenderedPageBreak/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Default="000E145C" w:rsidP="007D1CBF"/>
    <w:p w14:paraId="64626467" w14:textId="77777777" w:rsidR="00247BD8" w:rsidRDefault="00247BD8" w:rsidP="007D1CBF"/>
    <w:p w14:paraId="2DB29CF5" w14:textId="77777777" w:rsidR="00247BD8" w:rsidRDefault="00247BD8" w:rsidP="007D1CBF"/>
    <w:p w14:paraId="383C3F2B" w14:textId="77777777" w:rsidR="00247BD8" w:rsidRDefault="00247BD8" w:rsidP="007D1CBF"/>
    <w:p w14:paraId="7A501821" w14:textId="3CFA6C54" w:rsidR="00247BD8" w:rsidRDefault="00247BD8" w:rsidP="002C5D07">
      <w:pPr>
        <w:pStyle w:val="3"/>
      </w:pPr>
      <w:r>
        <w:rPr>
          <w:rFonts w:hint="eastAsia"/>
        </w:rPr>
        <w:t xml:space="preserve">1-15 </w:t>
      </w:r>
      <w:r>
        <w:rPr>
          <w:rFonts w:hint="eastAsia"/>
        </w:rPr>
        <w:t>没有进入头文件编译报错</w:t>
      </w:r>
    </w:p>
    <w:p w14:paraId="6E1AA9A8" w14:textId="4BA6BB77" w:rsidR="00247BD8" w:rsidRDefault="00127650" w:rsidP="007D1CBF">
      <w:r w:rsidRPr="00127650">
        <w:t>Receiver '</w:t>
      </w:r>
      <w:proofErr w:type="spellStart"/>
      <w:r w:rsidRPr="00127650">
        <w:t>RBSecKillModel</w:t>
      </w:r>
      <w:proofErr w:type="spellEnd"/>
      <w:r w:rsidRPr="00127650">
        <w:t>' for class message is a forward declaration</w:t>
      </w:r>
    </w:p>
    <w:p w14:paraId="5672A0C4" w14:textId="2040878D" w:rsidR="00127650" w:rsidRDefault="003E426E" w:rsidP="007D1CBF">
      <w:r>
        <w:rPr>
          <w:rFonts w:hint="eastAsia"/>
          <w:noProof/>
          <w:lang w:val="en-US"/>
        </w:rPr>
        <w:drawing>
          <wp:inline distT="0" distB="0" distL="0" distR="0" wp14:anchorId="0A44694C" wp14:editId="08D2F653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4F1" w14:textId="78DF342C" w:rsidR="003E426E" w:rsidRDefault="00EE11C2" w:rsidP="007D1CBF">
      <w:r>
        <w:rPr>
          <w:rFonts w:hint="eastAsia"/>
        </w:rPr>
        <w:t>使用</w:t>
      </w:r>
      <w:proofErr w:type="spellStart"/>
      <w:r>
        <w:rPr>
          <w:rFonts w:hint="eastAsia"/>
        </w:rPr>
        <w:t>MJExtension</w:t>
      </w:r>
      <w:proofErr w:type="spellEnd"/>
      <w:r>
        <w:rPr>
          <w:rFonts w:hint="eastAsia"/>
        </w:rPr>
        <w:t>字典转模型，也没有提示。</w:t>
      </w:r>
      <w:r w:rsidR="002C5D07">
        <w:rPr>
          <w:rFonts w:hint="eastAsia"/>
        </w:rPr>
        <w:t>纠结死了</w:t>
      </w:r>
    </w:p>
    <w:p w14:paraId="36C04634" w14:textId="0951FAC2" w:rsidR="002C5D07" w:rsidRDefault="002C5D07" w:rsidP="002C5D07">
      <w:pPr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类是用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尝试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实现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 w14:paraId="290D8AFE" w14:textId="663988C5" w:rsidR="002C5D07" w:rsidRPr="002C5D07" w:rsidRDefault="002C5D07" w:rsidP="002C5D07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 w:hint="eastAsia"/>
          <w:noProof/>
          <w:color w:val="auto"/>
          <w:sz w:val="24"/>
          <w:szCs w:val="24"/>
          <w:lang w:val="en-US"/>
        </w:rPr>
        <w:drawing>
          <wp:inline distT="0" distB="0" distL="0" distR="0" wp14:anchorId="3826705E" wp14:editId="0F2053BF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75AB" w14:textId="556BFA5C" w:rsidR="002C5D07" w:rsidRDefault="002C5D07" w:rsidP="007D1CBF"/>
    <w:p w14:paraId="0703301C" w14:textId="77777777" w:rsidR="00EE11C2" w:rsidRDefault="00EE11C2" w:rsidP="007D1CBF"/>
    <w:p w14:paraId="4840EB39" w14:textId="77777777" w:rsidR="002C5D07" w:rsidRPr="007D1CBF" w:rsidRDefault="002C5D07" w:rsidP="007D1CBF"/>
    <w:p w14:paraId="5D1CAD04" w14:textId="1FEA00A2" w:rsidR="00DA35D7" w:rsidRDefault="00DA35D7" w:rsidP="00B0737E">
      <w:pPr>
        <w:pStyle w:val="3"/>
      </w:pPr>
      <w:r>
        <w:rPr>
          <w:rFonts w:hint="eastAsia"/>
        </w:rPr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5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BE335D" w:rsidP="0082516B">
      <w:hyperlink r:id="rId37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/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/>
    <w:p w14:paraId="5D23B3A4" w14:textId="77326E9E" w:rsidR="006140EE" w:rsidRDefault="006140EE" w:rsidP="006140EE">
      <w:r>
        <w:rPr>
          <w:rFonts w:hint="eastAsia"/>
        </w:rPr>
        <w:t>问题截图</w:t>
      </w:r>
    </w:p>
    <w:p w14:paraId="64CA8F5E" w14:textId="01DCE476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r>
        <w:rPr>
          <w:rFonts w:hint="eastAsia"/>
        </w:rPr>
        <w:t>图二</w:t>
      </w:r>
    </w:p>
    <w:p w14:paraId="4A9D5CC2" w14:textId="65DC6D43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r>
        <w:rPr>
          <w:rFonts w:hint="eastAsia"/>
        </w:rPr>
        <w:t>解决方法</w:t>
      </w:r>
    </w:p>
    <w:p w14:paraId="65004653" w14:textId="5AAF0195" w:rsidR="00ED70E0" w:rsidRDefault="006140EE" w:rsidP="00ED70E0"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D506" w14:textId="022EC529" w:rsidR="00ED70E0" w:rsidRDefault="00ED70E0" w:rsidP="00ED70E0">
      <w:pPr>
        <w:pStyle w:val="3"/>
      </w:pPr>
      <w:r>
        <w:rPr>
          <w:rFonts w:hint="eastAsia"/>
        </w:rPr>
        <w:lastRenderedPageBreak/>
        <w:t xml:space="preserve">1-3 </w:t>
      </w:r>
      <w:r w:rsidRPr="00ED70E0">
        <w:rPr>
          <w:rFonts w:hint="eastAsia"/>
        </w:rPr>
        <w:t>升级</w:t>
      </w:r>
      <w:proofErr w:type="spellStart"/>
      <w:r w:rsidRPr="00ED70E0">
        <w:rPr>
          <w:rFonts w:hint="eastAsia"/>
        </w:rPr>
        <w:t>xcode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后</w:t>
      </w:r>
      <w:r w:rsidRPr="00ED70E0">
        <w:rPr>
          <w:rFonts w:hint="eastAsia"/>
        </w:rPr>
        <w:t xml:space="preserve"> pod </w:t>
      </w:r>
      <w:proofErr w:type="spellStart"/>
      <w:r w:rsidRPr="00ED70E0">
        <w:rPr>
          <w:rFonts w:hint="eastAsia"/>
        </w:rPr>
        <w:t>init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报错</w:t>
      </w:r>
    </w:p>
    <w:p w14:paraId="574E60E7" w14:textId="4D184BFA" w:rsidR="00ED70E0" w:rsidRDefault="00ED70E0" w:rsidP="00ED70E0">
      <w:r>
        <w:rPr>
          <w:rFonts w:hint="eastAsia"/>
        </w:rPr>
        <w:t>按照上述关键词搜索解决办法。</w:t>
      </w:r>
    </w:p>
    <w:p w14:paraId="3BB34362" w14:textId="77777777" w:rsidR="00ED70E0" w:rsidRDefault="00ED70E0" w:rsidP="00ED70E0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昨天（</w:t>
      </w:r>
      <w:r>
        <w:rPr>
          <w:rFonts w:hint="eastAsia"/>
        </w:rPr>
        <w:t>2018-7-30</w:t>
      </w:r>
      <w:r>
        <w:rPr>
          <w:rFonts w:hint="eastAsia"/>
        </w:rPr>
        <w:t>）刚升级的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。今天使用</w:t>
      </w:r>
      <w:r>
        <w:rPr>
          <w:rFonts w:hint="eastAsia"/>
        </w:rPr>
        <w:t xml:space="preserve"> pod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尴尬了。然后报一堆乱七八糟的错误。</w:t>
      </w:r>
    </w:p>
    <w:p w14:paraId="1F275D1D" w14:textId="672CC863" w:rsidR="00ED70E0" w:rsidRPr="00ED70E0" w:rsidRDefault="00ED70E0" w:rsidP="00ED70E0">
      <w:r>
        <w:rPr>
          <w:rFonts w:hint="eastAsia"/>
          <w:noProof/>
          <w:lang w:val="en-US"/>
        </w:rPr>
        <w:drawing>
          <wp:inline distT="0" distB="0" distL="0" distR="0" wp14:anchorId="2DFDA532" wp14:editId="76D67EE8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0DA1" w14:textId="1C21C21F" w:rsidR="00ED70E0" w:rsidRDefault="00ED70E0" w:rsidP="006F4332">
      <w:pPr>
        <w:pStyle w:val="2"/>
      </w:pPr>
      <w:r>
        <w:rPr>
          <w:rFonts w:hint="eastAsia"/>
        </w:rPr>
        <w:t>解决办法</w:t>
      </w:r>
      <w:r>
        <w:rPr>
          <w:rFonts w:hint="eastAsia"/>
        </w:rPr>
        <w:t xml:space="preserve">: </w:t>
      </w:r>
      <w:r w:rsidR="002571EB">
        <w:rPr>
          <w:rFonts w:hint="eastAsia"/>
        </w:rPr>
        <w:t xml:space="preserve"> </w:t>
      </w:r>
    </w:p>
    <w:p w14:paraId="5620DC7A" w14:textId="3E4C9810" w:rsidR="002571EB" w:rsidRDefault="002571EB" w:rsidP="002571EB">
      <w:r>
        <w:rPr>
          <w:rFonts w:hint="eastAsia"/>
        </w:rPr>
        <w:t>Targets-</w:t>
      </w:r>
      <w:r>
        <w:sym w:font="Wingdings" w:char="F0E0"/>
      </w:r>
      <w:proofErr w:type="spellStart"/>
      <w:r>
        <w:rPr>
          <w:rFonts w:hint="eastAsia"/>
        </w:rPr>
        <w:t>Progect</w:t>
      </w:r>
      <w:proofErr w:type="spellEnd"/>
      <w:r>
        <w:rPr>
          <w:rFonts w:hint="eastAsia"/>
        </w:rPr>
        <w:t xml:space="preserve"> Document--</w:t>
      </w:r>
      <w:r>
        <w:sym w:font="Wingdings" w:char="F0E0"/>
      </w:r>
      <w:r>
        <w:rPr>
          <w:rFonts w:hint="eastAsia"/>
        </w:rPr>
        <w:t xml:space="preserve">Project Format </w:t>
      </w:r>
      <w:r>
        <w:rPr>
          <w:rFonts w:hint="eastAsia"/>
        </w:rPr>
        <w:t>切换为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8.0xxxxx</w:t>
      </w:r>
    </w:p>
    <w:p w14:paraId="1B728118" w14:textId="12CF430C" w:rsidR="002571EB" w:rsidRDefault="002571EB" w:rsidP="002571EB">
      <w:r>
        <w:rPr>
          <w:rFonts w:hint="eastAsia"/>
        </w:rPr>
        <w:t>截图</w:t>
      </w:r>
    </w:p>
    <w:p w14:paraId="344BE838" w14:textId="10EB9981" w:rsidR="002571EB" w:rsidRPr="002571EB" w:rsidRDefault="002571EB" w:rsidP="002571EB">
      <w:r>
        <w:rPr>
          <w:rFonts w:hint="eastAsia"/>
          <w:noProof/>
          <w:lang w:val="en-US"/>
        </w:rPr>
        <w:drawing>
          <wp:inline distT="0" distB="0" distL="0" distR="0" wp14:anchorId="58ED7133" wp14:editId="5AC9F5E8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F51" w14:textId="77777777" w:rsidR="00ED70E0" w:rsidRDefault="00ED70E0" w:rsidP="00ED70E0"/>
    <w:p w14:paraId="5672D643" w14:textId="77777777" w:rsidR="00ED70E0" w:rsidRDefault="00ED70E0" w:rsidP="00ED70E0"/>
    <w:p w14:paraId="0E92BF41" w14:textId="77777777" w:rsidR="00ED70E0" w:rsidRDefault="00ED70E0" w:rsidP="00ED70E0"/>
    <w:p w14:paraId="2EBFDE35" w14:textId="77777777" w:rsidR="00ED70E0" w:rsidRDefault="00ED70E0" w:rsidP="00ED70E0"/>
    <w:p w14:paraId="11BC5692" w14:textId="77777777" w:rsidR="00ED70E0" w:rsidRDefault="00ED70E0" w:rsidP="00ED70E0"/>
    <w:p w14:paraId="0151E52D" w14:textId="77777777" w:rsidR="00ED70E0" w:rsidRDefault="00ED70E0" w:rsidP="00ED70E0"/>
    <w:p w14:paraId="3DD1A36C" w14:textId="77777777" w:rsidR="00ED70E0" w:rsidRDefault="00ED70E0" w:rsidP="00ED70E0"/>
    <w:p w14:paraId="2E77494B" w14:textId="77777777" w:rsidR="00ED70E0" w:rsidRDefault="00ED70E0" w:rsidP="00ED70E0"/>
    <w:p w14:paraId="31438622" w14:textId="77777777" w:rsidR="00ED70E0" w:rsidRDefault="00ED70E0" w:rsidP="00ED70E0"/>
    <w:p w14:paraId="067D8F8F" w14:textId="77777777" w:rsidR="00ED70E0" w:rsidRDefault="00ED70E0" w:rsidP="00ED70E0"/>
    <w:p w14:paraId="19F92630" w14:textId="77777777" w:rsidR="00ED70E0" w:rsidRDefault="00ED70E0" w:rsidP="00ED70E0"/>
    <w:p w14:paraId="063AACA0" w14:textId="77777777" w:rsidR="00ED70E0" w:rsidRDefault="00ED70E0" w:rsidP="00ED70E0"/>
    <w:p w14:paraId="13FD178C" w14:textId="77777777" w:rsidR="00ED70E0" w:rsidRDefault="00ED70E0" w:rsidP="00ED70E0"/>
    <w:p w14:paraId="6F7D09C8" w14:textId="77777777" w:rsidR="00ED70E0" w:rsidRDefault="00ED70E0" w:rsidP="00ED70E0"/>
    <w:p w14:paraId="2AED3924" w14:textId="77777777" w:rsidR="00ED70E0" w:rsidRPr="00ED70E0" w:rsidRDefault="00ED70E0" w:rsidP="00ED70E0"/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lastRenderedPageBreak/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lastRenderedPageBreak/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2" w:name="OLE_LINK1"/>
      <w:bookmarkStart w:id="3" w:name="OLE_LINK2"/>
      <w:r>
        <w:rPr>
          <w:rFonts w:hint="eastAsia"/>
        </w:rPr>
        <w:lastRenderedPageBreak/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2"/>
      <w:bookmarkEnd w:id="3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5B1710C3" w:rsidR="00E1329F" w:rsidRDefault="00E1329F" w:rsidP="004440C5">
      <w:r>
        <w:rPr>
          <w:rFonts w:hint="eastAsia"/>
        </w:rPr>
        <w:t>没法了进下心来。最难的就是找打那个地方出问题了。这只能通过注释代码</w:t>
      </w:r>
      <w:r w:rsidR="00990E55">
        <w:rPr>
          <w:rFonts w:hint="eastAsia"/>
        </w:rPr>
        <w:t>看那个地方出问题。就想用电笔查电路故障似的。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4" w:name="OLE_LINK3"/>
      <w:bookmarkStart w:id="5" w:name="OLE_LINK6"/>
      <w:r w:rsidR="002A2ECF">
        <w:rPr>
          <w:rFonts w:hint="eastAsia"/>
        </w:rPr>
        <w:t>悉这种问题</w:t>
      </w:r>
      <w:bookmarkEnd w:id="4"/>
      <w:bookmarkEnd w:id="5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6333D2BF" w:rsidR="00D45C4A" w:rsidRDefault="000F4C3F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直接让程序炸爆红，产看更多奔溃信息。</w:t>
      </w:r>
      <w:r w:rsidR="00D45C4A">
        <w:rPr>
          <w:rFonts w:hint="eastAsia"/>
        </w:rPr>
        <w:t>如果是继承了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6" w:name="OLE_LINK7"/>
      <w:r w:rsidRPr="00F967E8">
        <w:rPr>
          <w:lang w:val="en-US" w:eastAsia="ja-JP"/>
        </w:rPr>
        <w:t>pushViewController</w:t>
      </w:r>
      <w:bookmarkEnd w:id="6"/>
      <w:r>
        <w:rPr>
          <w:rFonts w:hint="eastAsia"/>
          <w:lang w:val="en-US" w:eastAsia="ja-JP"/>
        </w:rPr>
        <w:t>无效</w:t>
      </w:r>
    </w:p>
    <w:p w14:paraId="168B635A" w14:textId="2958C4AF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 w:rsidR="00DF1C16">
        <w:rPr>
          <w:rFonts w:hint="eastAsia"/>
          <w:lang w:val="en-US" w:eastAsia="ja-JP"/>
        </w:rPr>
        <w:t>设置某个控件</w:t>
      </w:r>
      <w:r>
        <w:rPr>
          <w:rFonts w:hint="eastAsia"/>
          <w:lang w:val="en-US" w:eastAsia="ja-JP"/>
        </w:rPr>
        <w:t>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FA25" w14:textId="77777777" w:rsidR="00F967E8" w:rsidRDefault="00F967E8" w:rsidP="00F967E8">
      <w:pPr>
        <w:rPr>
          <w:lang w:val="en-US" w:eastAsia="ja-JP"/>
        </w:rPr>
      </w:pPr>
    </w:p>
    <w:p w14:paraId="7C6F2A9D" w14:textId="77777777" w:rsidR="00F967E8" w:rsidRPr="00F967E8" w:rsidRDefault="00F967E8" w:rsidP="00F967E8">
      <w:pPr>
        <w:rPr>
          <w:lang w:val="en-US" w:eastAsia="ja-JP"/>
        </w:rPr>
      </w:pPr>
    </w:p>
    <w:p w14:paraId="0076AFB8" w14:textId="77777777" w:rsidR="00F967E8" w:rsidRDefault="00F967E8" w:rsidP="00F967E8">
      <w:pPr>
        <w:rPr>
          <w:lang w:val="en-US" w:eastAsia="ja-JP"/>
        </w:rPr>
      </w:pPr>
    </w:p>
    <w:p w14:paraId="45D847E9" w14:textId="04492610" w:rsidR="00196AAD" w:rsidRDefault="00196AAD" w:rsidP="00196AAD">
      <w:pPr>
        <w:pStyle w:val="2"/>
        <w:rPr>
          <w:lang w:val="en-US" w:eastAsia="ja-JP"/>
        </w:rPr>
      </w:pPr>
      <w:r>
        <w:rPr>
          <w:rFonts w:hint="eastAsia"/>
          <w:lang w:val="en-US" w:eastAsia="ja-JP"/>
        </w:rPr>
        <w:t>八：容易忽略的常识</w:t>
      </w:r>
    </w:p>
    <w:p w14:paraId="0545E7F7" w14:textId="1246B06E" w:rsidR="00196AAD" w:rsidRDefault="00196AAD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</w:t>
      </w:r>
      <w:r w:rsidR="001C3AA9">
        <w:rPr>
          <w:rFonts w:hint="eastAsia"/>
          <w:lang w:val="en-US" w:eastAsia="ja-JP"/>
        </w:rPr>
        <w:t>不了解中国特色，有些话，有些问题，你根本就想不明白，为什么儿童疫苗都敢造假？</w:t>
      </w:r>
      <w:r>
        <w:rPr>
          <w:rFonts w:hint="eastAsia"/>
          <w:lang w:val="en-US" w:eastAsia="ja-JP"/>
        </w:rPr>
        <w:t>编程也有潜规则，其实就是各种默认情况，特殊情况。如果没有想起来，</w:t>
      </w:r>
      <w:r w:rsidR="001C3AA9">
        <w:rPr>
          <w:rFonts w:hint="eastAsia"/>
          <w:lang w:val="en-US" w:eastAsia="ja-JP"/>
        </w:rPr>
        <w:lastRenderedPageBreak/>
        <w:t>碰</w:t>
      </w:r>
      <w:r>
        <w:rPr>
          <w:rFonts w:hint="eastAsia"/>
          <w:lang w:val="en-US" w:eastAsia="ja-JP"/>
        </w:rPr>
        <w:t>到问题了就很纠结，很难懂，浪费大量时间。记录一些潜规则，牢记于心，</w:t>
      </w:r>
      <w:r w:rsidR="008428BA">
        <w:rPr>
          <w:rFonts w:hint="eastAsia"/>
          <w:lang w:val="en-US" w:eastAsia="ja-JP"/>
        </w:rPr>
        <w:t>节省时间</w:t>
      </w:r>
      <w:r>
        <w:rPr>
          <w:rFonts w:hint="eastAsia"/>
          <w:lang w:val="en-US" w:eastAsia="ja-JP"/>
        </w:rPr>
        <w:t>。</w:t>
      </w:r>
    </w:p>
    <w:p w14:paraId="55AEE2F3" w14:textId="77777777" w:rsidR="008428BA" w:rsidRDefault="008428BA" w:rsidP="00F967E8">
      <w:pPr>
        <w:rPr>
          <w:lang w:val="en-US" w:eastAsia="ja-JP"/>
        </w:rPr>
      </w:pPr>
    </w:p>
    <w:p w14:paraId="314577D1" w14:textId="77777777" w:rsidR="008428BA" w:rsidRDefault="008428BA" w:rsidP="00F967E8">
      <w:pPr>
        <w:rPr>
          <w:lang w:val="en-US" w:eastAsia="ja-JP"/>
        </w:rPr>
      </w:pPr>
    </w:p>
    <w:p w14:paraId="09788777" w14:textId="46DDBAEB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局部变量作用域问题：</w:t>
      </w:r>
    </w:p>
    <w:p w14:paraId="06E2FF85" w14:textId="1BB3BCA1" w:rsidR="00196AAD" w:rsidRDefault="00196AAD" w:rsidP="00196AAD"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“自旋锁“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解决买票的多线程问题。在买票方法中加锁解锁，还是会导致数据错乱。为什么？局部作用域问题。除了变量作用域</w:t>
      </w:r>
      <w:r>
        <w:rPr>
          <w:rFonts w:hint="eastAsia"/>
          <w:lang w:val="en-US" w:eastAsia="ja-JP"/>
        </w:rPr>
        <w:t xml:space="preserve">{} </w:t>
      </w:r>
      <w:r>
        <w:rPr>
          <w:rFonts w:hint="eastAsia"/>
          <w:lang w:val="en-US" w:eastAsia="ja-JP"/>
        </w:rPr>
        <w:t>该变量自动被销毁了。相当于每次调用一次这个方法就会重新创建一个新的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对象，根本就不是同一把锁，怎么会起作用？</w:t>
      </w:r>
      <w:r w:rsidR="00AB1C7B">
        <w:rPr>
          <w:rFonts w:hint="eastAsia"/>
          <w:lang w:val="en-US" w:eastAsia="ja-JP"/>
        </w:rPr>
        <w:t>只用大家都用同一把说才可以</w:t>
      </w:r>
      <w:r w:rsidR="00AB1C7B">
        <w:rPr>
          <w:rFonts w:hint="eastAsia"/>
          <w:lang w:val="en-US" w:eastAsia="ja-JP"/>
        </w:rPr>
        <w:t>,</w:t>
      </w:r>
      <w:r w:rsidR="00AB1C7B">
        <w:rPr>
          <w:rFonts w:hint="eastAsia"/>
          <w:lang w:val="en-US" w:eastAsia="ja-JP"/>
        </w:rPr>
        <w:t>（把锁定义成全局变量。</w:t>
      </w:r>
      <w:r w:rsidR="00AB1C7B" w:rsidRPr="003F4110">
        <w:rPr>
          <w:rFonts w:hint="eastAsia"/>
          <w:u w:val="single"/>
          <w:lang w:val="en-US" w:eastAsia="ja-JP"/>
        </w:rPr>
        <w:t>共用</w:t>
      </w:r>
      <w:r w:rsidR="003F4110">
        <w:rPr>
          <w:rFonts w:hint="eastAsia"/>
          <w:u w:val="single"/>
          <w:lang w:val="en-US" w:eastAsia="ja-JP"/>
        </w:rPr>
        <w:t>一把锁</w:t>
      </w:r>
      <w:r w:rsidR="00AB1C7B">
        <w:rPr>
          <w:rFonts w:hint="eastAsia"/>
          <w:lang w:val="en-US" w:eastAsia="ja-JP"/>
        </w:rPr>
        <w:t>）</w:t>
      </w:r>
    </w:p>
    <w:p w14:paraId="5A544E8E" w14:textId="0C9E81C8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 w:rsidRPr="00196AAD">
        <w:rPr>
          <w:rFonts w:hint="eastAsia"/>
          <w:lang w:val="en-US" w:eastAsia="ja-JP"/>
        </w:rPr>
        <w:t>子线程的</w:t>
      </w:r>
      <w:proofErr w:type="spellStart"/>
      <w:r w:rsidRPr="00196AAD">
        <w:rPr>
          <w:rFonts w:hint="eastAsia"/>
          <w:lang w:val="en-US" w:eastAsia="ja-JP"/>
        </w:rPr>
        <w:t>Runloop</w:t>
      </w:r>
      <w:proofErr w:type="spellEnd"/>
      <w:r w:rsidRPr="00196AAD">
        <w:rPr>
          <w:rFonts w:hint="eastAsia"/>
          <w:lang w:val="en-US" w:eastAsia="ja-JP"/>
        </w:rPr>
        <w:t>默认不开启</w:t>
      </w:r>
    </w:p>
    <w:p w14:paraId="5F2E41C8" w14:textId="69F74E50" w:rsidR="00196AAD" w:rsidRDefault="00196AAD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  <w:r>
        <w:rPr>
          <w:rFonts w:hint="eastAsia"/>
          <w:lang w:val="en-US" w:eastAsia="ja-JP"/>
        </w:rPr>
        <w:t>这个也要熟记与心。</w:t>
      </w:r>
      <w:r w:rsidR="00C9074C">
        <w:rPr>
          <w:rFonts w:hint="eastAsia"/>
          <w:lang w:val="en-US" w:eastAsia="ja-JP"/>
        </w:rPr>
        <w:t>比如：有一些关于</w:t>
      </w:r>
      <w:r w:rsidR="00C9074C">
        <w:rPr>
          <w:rFonts w:hint="eastAsia"/>
          <w:lang w:val="en-US" w:eastAsia="ja-JP"/>
        </w:rPr>
        <w:t>perform</w:t>
      </w:r>
      <w:r w:rsidR="00C9074C">
        <w:rPr>
          <w:lang w:val="en-US" w:eastAsia="ja-JP"/>
        </w:rPr>
        <w:t>………</w:t>
      </w:r>
      <w:r w:rsidR="00C9074C">
        <w:rPr>
          <w:rFonts w:hint="eastAsia"/>
          <w:lang w:val="en-US" w:eastAsia="ja-JP"/>
        </w:rPr>
        <w:t>..</w:t>
      </w:r>
      <w:proofErr w:type="spellStart"/>
      <w:r w:rsidR="00C9074C">
        <w:rPr>
          <w:rFonts w:hint="eastAsia"/>
          <w:lang w:val="en-US" w:eastAsia="ja-JP"/>
        </w:rPr>
        <w:t>afterDlay</w:t>
      </w:r>
      <w:proofErr w:type="spellEnd"/>
      <w:r w:rsidR="00C9074C">
        <w:rPr>
          <w:rFonts w:hint="eastAsia"/>
          <w:lang w:val="en-US" w:eastAsia="ja-JP"/>
        </w:rPr>
        <w:t>:</w:t>
      </w:r>
      <w:r w:rsidR="00C9074C">
        <w:rPr>
          <w:rFonts w:hint="eastAsia"/>
          <w:lang w:val="en-US" w:eastAsia="ja-JP"/>
        </w:rPr>
        <w:t>（本质是往</w:t>
      </w:r>
      <w:proofErr w:type="spellStart"/>
      <w:r w:rsidR="00C9074C">
        <w:rPr>
          <w:rFonts w:hint="eastAsia"/>
          <w:lang w:val="en-US" w:eastAsia="ja-JP"/>
        </w:rPr>
        <w:t>runloop</w:t>
      </w:r>
      <w:proofErr w:type="spellEnd"/>
      <w:r w:rsidR="00C9074C">
        <w:rPr>
          <w:rFonts w:hint="eastAsia"/>
          <w:lang w:val="en-US" w:eastAsia="ja-JP"/>
        </w:rPr>
        <w:t>里面添加定时器）</w:t>
      </w:r>
      <w:r w:rsidR="00C9074C">
        <w:rPr>
          <w:rFonts w:hint="eastAsia"/>
          <w:lang w:val="en-US" w:eastAsia="ja-JP"/>
        </w:rPr>
        <w:t xml:space="preserve"> </w:t>
      </w:r>
      <w:r w:rsidR="00C9074C">
        <w:rPr>
          <w:rFonts w:hint="eastAsia"/>
          <w:lang w:val="en-US" w:eastAsia="ja-JP"/>
        </w:rPr>
        <w:t>的面试题他问题你打印结果。还比如：在子线程中创建一个定时器，问定时器的</w:t>
      </w:r>
      <w:r w:rsidR="00C9074C">
        <w:rPr>
          <w:rFonts w:hint="eastAsia"/>
          <w:lang w:val="en-US" w:eastAsia="ja-JP"/>
        </w:rPr>
        <w:t>block</w:t>
      </w:r>
      <w:r w:rsidR="00C9074C">
        <w:rPr>
          <w:rFonts w:hint="eastAsia"/>
          <w:lang w:val="en-US" w:eastAsia="ja-JP"/>
        </w:rPr>
        <w:t>里面的方法会不会执行。以及各种变种题，记住一点，</w:t>
      </w:r>
      <w:r w:rsidR="00C9074C" w:rsidRPr="00C9074C">
        <w:rPr>
          <w:rFonts w:hint="eastAsia"/>
          <w:color w:val="FF0000"/>
          <w:u w:val="single"/>
          <w:lang w:val="en-US" w:eastAsia="ja-JP"/>
        </w:rPr>
        <w:t>子线程的</w:t>
      </w:r>
      <w:proofErr w:type="spellStart"/>
      <w:r w:rsidR="00C9074C" w:rsidRPr="00C9074C">
        <w:rPr>
          <w:rFonts w:hint="eastAsia"/>
          <w:color w:val="FF0000"/>
          <w:u w:val="single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 w:rsidRPr="00C9074C">
        <w:rPr>
          <w:rFonts w:hint="eastAsia"/>
          <w:color w:val="FF0000"/>
          <w:u w:val="single"/>
          <w:lang w:val="en-US" w:eastAsia="ja-JP"/>
        </w:rPr>
        <w:t>默认不开启，所以定时器方法就不会执行</w:t>
      </w:r>
      <w:r w:rsid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>
        <w:rPr>
          <w:rFonts w:hint="eastAsia"/>
          <w:color w:val="FF0000"/>
          <w:u w:val="single"/>
          <w:lang w:val="en-US" w:eastAsia="ja-JP"/>
        </w:rPr>
        <w:t>。</w:t>
      </w:r>
      <w:r w:rsidR="00C9074C" w:rsidRPr="00C9074C">
        <w:rPr>
          <w:rFonts w:hint="eastAsia"/>
          <w:color w:val="000000" w:themeColor="text1"/>
          <w:lang w:val="en-US" w:eastAsia="ja-JP"/>
        </w:rPr>
        <w:t xml:space="preserve">     </w:t>
      </w:r>
      <w:r w:rsidR="00C9074C" w:rsidRPr="00C9074C">
        <w:rPr>
          <w:rFonts w:hint="eastAsia"/>
          <w:color w:val="000000" w:themeColor="text1"/>
          <w:lang w:val="en-US" w:eastAsia="ja-JP"/>
        </w:rPr>
        <w:t>为什么主线程中可以执行，因为主线程的</w:t>
      </w:r>
      <w:proofErr w:type="spellStart"/>
      <w:r w:rsidR="00C9074C" w:rsidRPr="00C9074C">
        <w:rPr>
          <w:rFonts w:hint="eastAsia"/>
          <w:color w:val="000000" w:themeColor="text1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000000" w:themeColor="text1"/>
          <w:lang w:val="en-US" w:eastAsia="ja-JP"/>
        </w:rPr>
        <w:t>是默认开启的。</w:t>
      </w:r>
    </w:p>
    <w:p w14:paraId="4F84397D" w14:textId="77777777" w:rsidR="00C9074C" w:rsidRDefault="00C9074C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</w:p>
    <w:p w14:paraId="1E9E55DE" w14:textId="27FF73AD" w:rsidR="00C9074C" w:rsidRDefault="003F4110" w:rsidP="00C9074C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子线程用完就</w:t>
      </w:r>
      <w:bookmarkStart w:id="7" w:name="_GoBack"/>
      <w:bookmarkEnd w:id="7"/>
      <w:r w:rsidR="001C3AA9">
        <w:rPr>
          <w:rFonts w:hint="eastAsia"/>
          <w:lang w:val="en-US" w:eastAsia="ja-JP"/>
        </w:rPr>
        <w:t>死</w:t>
      </w:r>
    </w:p>
    <w:p w14:paraId="7202E0FE" w14:textId="737E5D84" w:rsidR="001C3AA9" w:rsidRPr="001C3AA9" w:rsidRDefault="001C3AA9" w:rsidP="001C3AA9">
      <w:pPr>
        <w:rPr>
          <w:color w:val="000000" w:themeColor="text1"/>
          <w:u w:val="single"/>
          <w:lang w:val="en-US" w:eastAsia="ja-JP"/>
        </w:rPr>
      </w:pPr>
      <w:r w:rsidRPr="001C3AA9">
        <w:rPr>
          <w:rFonts w:hint="eastAsia"/>
          <w:color w:val="000000" w:themeColor="text1"/>
          <w:u w:val="single"/>
          <w:lang w:val="en-US" w:eastAsia="ja-JP"/>
        </w:rPr>
        <w:t>如果没有</w:t>
      </w:r>
      <w:proofErr w:type="spellStart"/>
      <w:r w:rsidRPr="001C3AA9">
        <w:rPr>
          <w:rFonts w:hint="eastAsia"/>
          <w:color w:val="000000" w:themeColor="text1"/>
          <w:u w:val="single"/>
          <w:lang w:val="en-US" w:eastAsia="ja-JP"/>
        </w:rPr>
        <w:t>runloop</w:t>
      </w:r>
      <w:proofErr w:type="spellEnd"/>
      <w:r w:rsidRPr="001C3AA9">
        <w:rPr>
          <w:rFonts w:hint="eastAsia"/>
          <w:color w:val="000000" w:themeColor="text1"/>
          <w:u w:val="single"/>
          <w:lang w:val="en-US" w:eastAsia="ja-JP"/>
        </w:rPr>
        <w:t xml:space="preserve"> </w:t>
      </w:r>
      <w:r w:rsidRPr="001C3AA9">
        <w:rPr>
          <w:rFonts w:hint="eastAsia"/>
          <w:color w:val="000000" w:themeColor="text1"/>
          <w:u w:val="single"/>
          <w:lang w:val="en-US" w:eastAsia="ja-JP"/>
        </w:rPr>
        <w:t>保住线程的命，线程创建出来就死了。</w:t>
      </w:r>
    </w:p>
    <w:p w14:paraId="3EE58F8B" w14:textId="40A167C6" w:rsidR="00C9074C" w:rsidRPr="00C9074C" w:rsidRDefault="00C9074C" w:rsidP="00C9074C"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 w14:paraId="0F415854" w14:textId="3834018E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 w14:paraId="2FF72ADC" w14:textId="4FE4DA93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所看的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视屏中：有关于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 xml:space="preserve"> + </w:t>
      </w:r>
      <w:proofErr w:type="spellStart"/>
      <w:r>
        <w:rPr>
          <w:rFonts w:hint="eastAsia"/>
          <w:lang w:val="en-US" w:eastAsia="ja-JP"/>
        </w:rPr>
        <w:t>NSThread</w:t>
      </w:r>
      <w:proofErr w:type="spellEnd"/>
      <w:r>
        <w:rPr>
          <w:rFonts w:hint="eastAsia"/>
          <w:lang w:val="en-US" w:eastAsia="ja-JP"/>
        </w:rPr>
        <w:t>的奔溃问题。</w:t>
      </w:r>
    </w:p>
    <w:p w14:paraId="0862C323" w14:textId="155A290D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还有就是利用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进行线程保活问题。</w:t>
      </w:r>
    </w:p>
    <w:p w14:paraId="0B16E828" w14:textId="2A9949BF" w:rsidR="00C9074C" w:rsidRPr="00C9074C" w:rsidRDefault="00C9074C" w:rsidP="00C9074C">
      <w:pPr>
        <w:pStyle w:val="afc"/>
        <w:ind w:left="360" w:firstLineChars="0" w:firstLine="0"/>
        <w:rPr>
          <w:lang w:val="en-US" w:eastAsia="ja-JP"/>
        </w:rPr>
      </w:pPr>
    </w:p>
    <w:sectPr w:rsidR="00C9074C" w:rsidRPr="00C9074C">
      <w:footerReference w:type="default" r:id="rId65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0792BA" w14:textId="77777777" w:rsidR="00BE335D" w:rsidRDefault="00BE335D">
      <w:r>
        <w:separator/>
      </w:r>
    </w:p>
    <w:p w14:paraId="6E94C7D4" w14:textId="77777777" w:rsidR="00BE335D" w:rsidRDefault="00BE335D"/>
  </w:endnote>
  <w:endnote w:type="continuationSeparator" w:id="0">
    <w:p w14:paraId="3F77E6F1" w14:textId="77777777" w:rsidR="00BE335D" w:rsidRDefault="00BE335D">
      <w:r>
        <w:continuationSeparator/>
      </w:r>
    </w:p>
    <w:p w14:paraId="75E3707B" w14:textId="77777777" w:rsidR="00BE335D" w:rsidRDefault="00BE335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4110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E9F949" w14:textId="77777777" w:rsidR="00BE335D" w:rsidRDefault="00BE335D">
      <w:r>
        <w:separator/>
      </w:r>
    </w:p>
    <w:p w14:paraId="540D46ED" w14:textId="77777777" w:rsidR="00BE335D" w:rsidRDefault="00BE335D"/>
  </w:footnote>
  <w:footnote w:type="continuationSeparator" w:id="0">
    <w:p w14:paraId="2F6DFF11" w14:textId="77777777" w:rsidR="00BE335D" w:rsidRDefault="00BE335D">
      <w:r>
        <w:continuationSeparator/>
      </w:r>
    </w:p>
    <w:p w14:paraId="29DEFCE1" w14:textId="77777777" w:rsidR="00BE335D" w:rsidRDefault="00BE335D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13036F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48546B"/>
    <w:multiLevelType w:val="hybridMultilevel"/>
    <w:tmpl w:val="4144219A"/>
    <w:lvl w:ilvl="0" w:tplc="E1F2B3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10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13"/>
  </w:num>
  <w:num w:numId="5">
    <w:abstractNumId w:val="0"/>
  </w:num>
  <w:num w:numId="6">
    <w:abstractNumId w:val="8"/>
  </w:num>
  <w:num w:numId="7">
    <w:abstractNumId w:val="10"/>
  </w:num>
  <w:num w:numId="8">
    <w:abstractNumId w:val="9"/>
  </w:num>
  <w:num w:numId="9">
    <w:abstractNumId w:val="15"/>
  </w:num>
  <w:num w:numId="10">
    <w:abstractNumId w:val="14"/>
  </w:num>
  <w:num w:numId="11">
    <w:abstractNumId w:val="6"/>
  </w:num>
  <w:num w:numId="12">
    <w:abstractNumId w:val="5"/>
  </w:num>
  <w:num w:numId="13">
    <w:abstractNumId w:val="3"/>
  </w:num>
  <w:num w:numId="14">
    <w:abstractNumId w:val="12"/>
  </w:num>
  <w:num w:numId="15">
    <w:abstractNumId w:val="11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6603"/>
    <w:rsid w:val="003F0D2A"/>
    <w:rsid w:val="003F4110"/>
    <w:rsid w:val="004064F6"/>
    <w:rsid w:val="004440C5"/>
    <w:rsid w:val="004870D3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C5BD1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B0737E"/>
    <w:rsid w:val="00B114EF"/>
    <w:rsid w:val="00B3547E"/>
    <w:rsid w:val="00B54597"/>
    <w:rsid w:val="00B716AF"/>
    <w:rsid w:val="00B8374F"/>
    <w:rsid w:val="00BA3F68"/>
    <w:rsid w:val="00BC368B"/>
    <w:rsid w:val="00BE335D"/>
    <w:rsid w:val="00BF6969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image" Target="media/image54.png"/><Relationship Id="rId64" Type="http://schemas.openxmlformats.org/officeDocument/2006/relationships/image" Target="media/image55.jpeg"/><Relationship Id="rId65" Type="http://schemas.openxmlformats.org/officeDocument/2006/relationships/footer" Target="footer1.xml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yperlink" Target="https://www.jianshu.com/p/f0d187c5a861" TargetMode="External"/><Relationship Id="rId36" Type="http://schemas.openxmlformats.org/officeDocument/2006/relationships/image" Target="media/image28.png"/><Relationship Id="rId37" Type="http://schemas.openxmlformats.org/officeDocument/2006/relationships/hyperlink" Target="https://www.jianshu.com/p/1a33e36c4b67" TargetMode="External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252</TotalTime>
  <Pages>34</Pages>
  <Words>1325</Words>
  <Characters>7554</Characters>
  <Application>Microsoft Macintosh Word</Application>
  <DocSecurity>0</DocSecurity>
  <Lines>62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47</cp:revision>
  <dcterms:created xsi:type="dcterms:W3CDTF">2018-05-11T07:02:00Z</dcterms:created>
  <dcterms:modified xsi:type="dcterms:W3CDTF">2018-08-03T03:10:00Z</dcterms:modified>
</cp:coreProperties>
</file>