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72" w:name="_GoBack"/>
      <w:bookmarkEnd w:id="72"/>
      <w:bookmarkStart w:id="0" w:name="_Toc7987426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522739951"/>
      <w:bookmarkStart w:id="2" w:name="_Toc1100682668"/>
      <w:r>
        <w:rPr>
          <w:rFonts w:hint="eastAsia"/>
        </w:rPr>
        <w:t>一 报错</w:t>
      </w:r>
      <w:bookmarkEnd w:id="1"/>
      <w:bookmarkEnd w:id="2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3" w:name="_Toc749465818"/>
      <w:r>
        <w:rPr>
          <w:rFonts w:hint="eastAsia"/>
        </w:rPr>
        <w:t>1.&lt;built-in&gt;报错</w:t>
      </w:r>
      <w:bookmarkEnd w:id="3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_Toc7987426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_Toc7987426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_Toc1100682668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_Toc1100682668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_Toc749465818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_Toc749465818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_Toc1280413471 </w:instrText>
      </w:r>
      <w:r>
        <w:fldChar w:fldCharType="separate"/>
      </w:r>
      <w:r>
        <w:t>《一》</w:t>
      </w:r>
      <w:r>
        <w:rPr>
          <w:rFonts w:hint="eastAsia"/>
        </w:rPr>
        <w:t xml:space="preserve"> 报错</w:t>
      </w:r>
      <w:r>
        <w:tab/>
      </w:r>
      <w:r>
        <w:fldChar w:fldCharType="begin"/>
      </w:r>
      <w:r>
        <w:instrText xml:space="preserve"> PAGEREF _Toc1280413471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_Toc2123064157 </w:instrText>
      </w:r>
      <w:r>
        <w:fldChar w:fldCharType="separate"/>
      </w:r>
      <w:r>
        <w:rPr>
          <w:rFonts w:hint="eastAsia"/>
        </w:rPr>
        <w:t>&lt;built-in&gt;报错</w:t>
      </w:r>
      <w:r>
        <w:t>编译报错</w:t>
      </w:r>
      <w:r>
        <w:tab/>
      </w:r>
      <w:r>
        <w:fldChar w:fldCharType="begin"/>
      </w:r>
      <w:r>
        <w:instrText xml:space="preserve"> PAGEREF _Toc2123064157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_Toc1898491794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_Toc1898491794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_Toc639554632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_Toc639554632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_Toc839046789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_Toc839046789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_Toc1481756521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15875" b="9525"/>
            <wp:docPr id="73" name="图片 73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_Toc1481756521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_Toc1661477835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_Toc1661477835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_Toc728110904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_Toc728110904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_Toc998142922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_Toc998142922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_Toc1793323337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_Toc1793323337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_Toc452339314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_Toc452339314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_Toc374740018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_Toc374740018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_Toc1833429522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_Toc1833429522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_Toc207125451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_Toc207125451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_Toc86463170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_Toc86463170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_Toc1487552818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_Toc1487552818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_Toc295593752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_Toc295593752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_Toc914514353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_Toc914514353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_Toc702269292 </w:instrText>
      </w:r>
      <w:r>
        <w:fldChar w:fldCharType="separate"/>
      </w:r>
      <w:r>
        <w:t>17、升级Xcode10.0报错：Multiple commands produce</w:t>
      </w:r>
      <w:r>
        <w:tab/>
      </w:r>
      <w:r>
        <w:fldChar w:fldCharType="begin"/>
      </w:r>
      <w:r>
        <w:instrText xml:space="preserve"> PAGEREF _Toc702269292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_Toc469866732 </w:instrText>
      </w:r>
      <w:r>
        <w:fldChar w:fldCharType="separate"/>
      </w:r>
      <w:r>
        <w:t>18.2018-10-26 Xcode10.0拖控件的地方挪到有上角了</w:t>
      </w:r>
      <w:r>
        <w:tab/>
      </w:r>
      <w:r>
        <w:fldChar w:fldCharType="begin"/>
      </w:r>
      <w:r>
        <w:instrText xml:space="preserve"> PAGEREF _Toc469866732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_Toc752794705 </w:instrText>
      </w:r>
      <w:r>
        <w:fldChar w:fldCharType="separate"/>
      </w:r>
      <w:r>
        <w:t>19、 自控件超出父视图,点击事件无响应</w:t>
      </w:r>
      <w:r>
        <w:tab/>
      </w:r>
      <w:r>
        <w:fldChar w:fldCharType="begin"/>
      </w:r>
      <w:r>
        <w:instrText xml:space="preserve"> PAGEREF _Toc752794705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_Toc1394442458 </w:instrText>
      </w:r>
      <w:r>
        <w:fldChar w:fldCharType="separate"/>
      </w:r>
      <w:r>
        <w:t>20、 国际化字段报错,找不到报错的地方。</w:t>
      </w:r>
      <w:r>
        <w:tab/>
      </w:r>
      <w:r>
        <w:fldChar w:fldCharType="begin"/>
      </w:r>
      <w:r>
        <w:instrText xml:space="preserve"> PAGEREF _Toc1394442458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_Toc905351895 </w:instrText>
      </w:r>
      <w:r>
        <w:fldChar w:fldCharType="separate"/>
      </w:r>
      <w:r>
        <w:t>21.xib无法设置高度问题：</w:t>
      </w:r>
      <w:r>
        <w:tab/>
      </w:r>
      <w:r>
        <w:fldChar w:fldCharType="begin"/>
      </w:r>
      <w:r>
        <w:instrText xml:space="preserve"> PAGEREF _Toc905351895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_Toc1327660270 </w:instrText>
      </w:r>
      <w:r>
        <w:fldChar w:fldCharType="separate"/>
      </w:r>
      <w:r>
        <w:t>22、clv设置item之间的间距</w:t>
      </w:r>
      <w:r>
        <w:tab/>
      </w:r>
      <w:r>
        <w:fldChar w:fldCharType="begin"/>
      </w:r>
      <w:r>
        <w:instrText xml:space="preserve"> PAGEREF _Toc1327660270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_Toc1631065560 </w:instrText>
      </w:r>
      <w:r>
        <w:fldChar w:fldCharType="separate"/>
      </w:r>
      <w:r>
        <w:t>23、国际化词条无效bug</w:t>
      </w:r>
      <w:r>
        <w:tab/>
      </w:r>
      <w:r>
        <w:fldChar w:fldCharType="begin"/>
      </w:r>
      <w:r>
        <w:instrText xml:space="preserve"> PAGEREF _Toc1631065560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_Toc690112965 </w:instrText>
      </w:r>
      <w:r>
        <w:fldChar w:fldCharType="separate"/>
      </w:r>
      <w:r>
        <w:t>24、奔溃到main +1</w:t>
      </w:r>
      <w:r>
        <w:tab/>
      </w:r>
      <w:r>
        <w:fldChar w:fldCharType="begin"/>
      </w:r>
      <w:r>
        <w:instrText xml:space="preserve"> PAGEREF _Toc690112965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_Toc169425308 </w:instrText>
      </w:r>
      <w:r>
        <w:fldChar w:fldCharType="separate"/>
      </w:r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r>
        <w:tab/>
      </w:r>
      <w:r>
        <w:fldChar w:fldCharType="begin"/>
      </w:r>
      <w:r>
        <w:instrText xml:space="preserve"> PAGEREF _Toc169425308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_Toc2115319281 </w:instrText>
      </w:r>
      <w:r>
        <w:fldChar w:fldCharType="separate"/>
      </w:r>
      <w:r>
        <w:rPr>
          <w:rFonts w:hint="default"/>
        </w:rPr>
        <w:t>《三》</w:t>
      </w:r>
      <w:r>
        <w:rPr>
          <w:rFonts w:hint="eastAsia"/>
        </w:rPr>
        <w:t>.登录MD5小写</w:t>
      </w:r>
      <w:r>
        <w:tab/>
      </w:r>
      <w:r>
        <w:fldChar w:fldCharType="begin"/>
      </w:r>
      <w:r>
        <w:instrText xml:space="preserve"> PAGEREF _Toc2115319281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_Toc579379682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_Toc579379682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_Toc943459876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_Toc943459876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_Toc1858370131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_Toc1858370131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_Toc624629749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_Toc624629749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_Toc1252124907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_Toc1252124907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_Toc1271054996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_Toc1271054996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_Toc1601481063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_Toc1601481063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_Toc1679677990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_Toc1679677990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_Toc1675438115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_Toc1675438115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_Toc1282819341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_Toc1282819341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_Toc1756331954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_Toc1756331954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_Toc1508422863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_Toc1508422863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_Toc1018605606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_Toc1018605606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_Toc2112269805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_Toc2112269805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_Toc866444078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_Toc866444078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_Toc239008639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_Toc239008639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_Toc1223775783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_Toc1223775783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_Toc1548697562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_Toc1548697562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_Toc1458122894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_Toc1458122894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_Toc1735583541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_Toc1735583541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_Toc682196386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_Toc682196386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_Toc259468169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_Toc259468169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_Toc1489712973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_Toc1489712973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_Toc94096838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_Toc94096838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_Toc937592074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_Toc937592074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_Toc2022469679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_Toc2022469679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_Toc1276730237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_Toc1276730237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_Toc348492435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_Toc348492435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_Toc924449676 </w:instrText>
      </w:r>
      <w:r>
        <w:fldChar w:fldCharType="separate"/>
      </w:r>
      <w:r>
        <w:rPr>
          <w:lang w:eastAsia="ja-JP"/>
        </w:rPr>
        <w:t>6、 控件无法响应点击事件原因</w:t>
      </w:r>
      <w:r>
        <w:tab/>
      </w:r>
      <w:r>
        <w:fldChar w:fldCharType="begin"/>
      </w:r>
      <w:r>
        <w:instrText xml:space="preserve"> PAGEREF _Toc924449676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_Toc181518487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_Toc181518487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_Toc1354432269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_Toc1354432269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_Toc616486883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_Toc616486883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_Toc1833929453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_Toc1833929453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3"/>
      </w:pPr>
      <w:bookmarkStart w:id="4" w:name="_Toc1280413471"/>
      <w:r>
        <w:t>《一》</w:t>
      </w:r>
      <w:r>
        <w:rPr>
          <w:rFonts w:hint="eastAsia"/>
        </w:rPr>
        <w:t xml:space="preserve"> 报错</w:t>
      </w:r>
      <w:bookmarkEnd w:id="4"/>
    </w:p>
    <w:p>
      <w:pPr>
        <w:pStyle w:val="4"/>
      </w:pPr>
      <w:bookmarkStart w:id="5" w:name="_Toc2123064157"/>
      <w:r>
        <w:rPr>
          <w:rFonts w:hint="eastAsia"/>
        </w:rPr>
        <w:t>&lt;built-in&gt;报错</w:t>
      </w:r>
      <w:r>
        <w:t>编译报错</w:t>
      </w:r>
      <w:bookmarkEnd w:id="5"/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" w:name="_Toc1898491794"/>
      <w:r>
        <w:rPr>
          <w:rFonts w:hint="eastAsia"/>
        </w:rPr>
        <w:t xml:space="preserve">1-2编译报错 </w:t>
      </w:r>
      <w:bookmarkStart w:id="7" w:name="OLE_LINK4"/>
      <w:bookmarkStart w:id="8" w:name="OLE_LINK5"/>
      <w:r>
        <w:rPr>
          <w:rFonts w:hint="eastAsia"/>
        </w:rPr>
        <w:t>ld:library not found for -lAFNetworking</w:t>
      </w:r>
      <w:bookmarkEnd w:id="6"/>
    </w:p>
    <w:bookmarkEnd w:id="7"/>
    <w:bookmarkEnd w:id="8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9" w:name="_Toc639554632"/>
      <w:r>
        <w:rPr>
          <w:rFonts w:hint="eastAsia"/>
        </w:rPr>
        <w:t>ld:library not found for -lAFNetworking</w:t>
      </w:r>
      <w:bookmarkEnd w:id="9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0" w:name="_Toc839046789"/>
      <w:r>
        <w:rPr>
          <w:rFonts w:hint="eastAsia"/>
        </w:rPr>
        <w:t>1-3编译报错duplicate</w:t>
      </w:r>
      <w:bookmarkEnd w:id="10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1" w:name="_Toc1481756521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11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12" w:name="_Toc1661477835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12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3" w:name="_Toc728110904"/>
      <w:r>
        <w:rPr>
          <w:rFonts w:hint="eastAsia"/>
          <w:lang w:val="en-US" w:eastAsia="ja-JP"/>
        </w:rPr>
        <w:t>1-6编译报错 2018-6-4</w:t>
      </w:r>
      <w:bookmarkEnd w:id="13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4" w:name="_Toc998142922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5" w:name="_Toc1793323337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5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6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2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6" w:name="_Toc452339314"/>
      <w:r>
        <w:rPr>
          <w:rFonts w:hint="eastAsia"/>
        </w:rPr>
        <w:t>1-9编译报错Apple Mach-O Linker Error</w:t>
      </w:r>
      <w:bookmarkEnd w:id="16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7" w:name="_Toc374740018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7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8" w:name="_Toc1833429522"/>
      <w:r>
        <w:rPr>
          <w:rFonts w:hint="eastAsia"/>
        </w:rPr>
        <w:t>1-11  Apple Mach-O linker eror undefined symbols for architecture   xxxxx</w:t>
      </w:r>
      <w:bookmarkEnd w:id="18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2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2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2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</w:pPr>
      <w:bookmarkStart w:id="19" w:name="_Toc207125451"/>
      <w:r>
        <w:rPr>
          <w:rFonts w:hint="eastAsia"/>
        </w:rPr>
        <w:t>1-12 Undefined  symbols for architecture x86_64:</w:t>
      </w:r>
      <w:bookmarkEnd w:id="19"/>
    </w:p>
    <w:p>
      <w:pPr>
        <w:pStyle w:val="52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2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2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2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20" w:name="_Toc86463170"/>
      <w:r>
        <w:rPr>
          <w:rFonts w:hint="eastAsia"/>
        </w:rPr>
        <w:t>1-13打包报错:xxxxx but its private key is not installed.</w:t>
      </w:r>
      <w:bookmarkEnd w:id="20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21" w:name="_Toc1487552818"/>
      <w:r>
        <w:rPr>
          <w:rFonts w:hint="eastAsia"/>
        </w:rPr>
        <w:t>1-14 static和extern</w:t>
      </w:r>
      <w:bookmarkEnd w:id="21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2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2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2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22" w:name="_Toc295593752"/>
      <w:r>
        <w:rPr>
          <w:rFonts w:hint="eastAsia"/>
        </w:rPr>
        <w:t>1-15 没有进入头文件编译报错</w:t>
      </w:r>
      <w:bookmarkEnd w:id="22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3" w:name="_Toc914514353"/>
      <w:r>
        <w:rPr>
          <w:rFonts w:hint="eastAsia"/>
        </w:rPr>
        <w:t>1-16 移动 info.plist位置导致的报错</w:t>
      </w:r>
      <w:bookmarkEnd w:id="23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4" w:name="_Toc702269292"/>
      <w:r>
        <w:t>17、升级Xcode10.0报错：Multiple commands produce</w:t>
      </w:r>
      <w:bookmarkEnd w:id="24"/>
    </w:p>
    <w:p>
      <w:r>
        <w:t>2018-10-25 每一次升级操作系统、Xcode 10.0必然会报错：直接爆红</w:t>
      </w:r>
    </w:p>
    <w:p>
      <w:r>
        <w:t>解决办法：TARGETS---&gt;Build Phases 搜索info.plist 找到之后删除。重新编译。</w:t>
      </w:r>
    </w:p>
    <w:p/>
    <w:p>
      <w:pPr>
        <w:pStyle w:val="4"/>
      </w:pPr>
      <w:bookmarkStart w:id="25" w:name="_Toc469866732"/>
      <w:r>
        <w:t>18.2018-10-26 Xcode10.0拖控件的地方挪到有上角了</w:t>
      </w:r>
      <w:bookmarkEnd w:id="25"/>
    </w:p>
    <w:p>
      <w:r>
        <w:t>见图: 改变不来就去适应，习惯</w:t>
      </w:r>
    </w:p>
    <w:p>
      <w:r>
        <w:drawing>
          <wp:inline distT="0" distB="0" distL="114300" distR="114300">
            <wp:extent cx="5729605" cy="4746625"/>
            <wp:effectExtent l="0" t="0" r="10795" b="3175"/>
            <wp:docPr id="61" name="图片 61" descr="Xcode10xib拖控件的地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Xcode10xib拖控件的地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6"/>
        </w:numPr>
      </w:pPr>
      <w:bookmarkStart w:id="26" w:name="_Toc752794705"/>
      <w:r>
        <w:t>自控件超出父视图,点击事件无响应</w:t>
      </w:r>
      <w:bookmarkEnd w:id="2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5795" cy="4275455"/>
            <wp:effectExtent l="0" t="0" r="14605" b="17145"/>
            <wp:docPr id="63" name="图片 63" descr="子视图超出父视图子视图手势点击无响应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子视图超出父视图子视图手势点击无响应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  <w:r>
        <w:t>怎么都想不明白，为什么不能点击,交互也打开了,给父试图加个颜色,一看 ,才明白,儿子比老子高,超出范围,无法响应点击。css也有类似问题:父盒子高度&lt;子盒子高度，也会导致一系类问题。慢慢总结。</w:t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pStyle w:val="4"/>
        <w:numPr>
          <w:ilvl w:val="0"/>
          <w:numId w:val="6"/>
        </w:numPr>
      </w:pPr>
      <w:bookmarkStart w:id="27" w:name="_Toc1394442458"/>
      <w:r>
        <w:t>国际化字段报错,找不到报错的地方。</w:t>
      </w:r>
      <w:bookmarkEnd w:id="27"/>
    </w:p>
    <w:p>
      <w:r>
        <w:t>解决办法: 无解。不是办法的办法,如果用了Git,down一份最新,全局替换报错的项目。</w:t>
      </w:r>
    </w:p>
    <w:p>
      <w:pPr>
        <w:pStyle w:val="20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t>xxxxxxxx</w:t>
      </w:r>
      <w:r>
        <w:rPr>
          <w:rFonts w:ascii="Helvetica Neue" w:hAnsi="Helvetica Neue" w:eastAsia="Helvetica Neue" w:cs="Helvetica Neue"/>
          <w:color w:val="454545"/>
          <w:kern w:val="0"/>
          <w:sz w:val="60"/>
          <w:szCs w:val="60"/>
          <w:lang w:val="en-US" w:eastAsia="zh-CN" w:bidi="ar"/>
        </w:rPr>
        <w:t>/en.lproj/Localizable.strings:-1: read failed: Couldn't parse property list because the input data was in an invalid format</w:t>
      </w:r>
    </w:p>
    <w:p/>
    <w:p>
      <w:pPr>
        <w:numPr>
          <w:ilvl w:val="0"/>
          <w:numId w:val="0"/>
        </w:numPr>
      </w:pPr>
      <w:r>
        <w:t>报错截图：</w:t>
      </w:r>
    </w:p>
    <w:p>
      <w:r>
        <w:drawing>
          <wp:inline distT="0" distB="0" distL="114300" distR="114300">
            <wp:extent cx="5731510" cy="4168775"/>
            <wp:effectExtent l="0" t="0" r="8890" b="22225"/>
            <wp:docPr id="65" name="图片 65" descr="国际化词条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国际化词条报错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8" w:name="_Toc905351895"/>
      <w:r>
        <w:t>21.xib无法设置高度问题：</w:t>
      </w:r>
      <w:bookmarkEnd w:id="28"/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问题截图：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30875" cy="5027930"/>
            <wp:effectExtent l="0" t="0" r="9525" b="1270"/>
            <wp:docPr id="67" name="图片 67" descr="代码无法修改xib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代码无法修改xib高度问题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t>填坑：2018-11-14 在layoutSubView里面进行布局。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8335" cy="2455545"/>
            <wp:effectExtent l="0" t="0" r="12065" b="8255"/>
            <wp:docPr id="68" name="图片 68" descr="layoutSubviews解决xib无法设置高度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ayoutSubviews解决xib无法设置高度问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pStyle w:val="3"/>
      </w:pPr>
    </w:p>
    <w:p>
      <w:pPr>
        <w:pStyle w:val="4"/>
      </w:pPr>
      <w:bookmarkStart w:id="29" w:name="_Toc1327660270"/>
      <w:r>
        <w:t>22、clv设置item之间的间距</w:t>
      </w:r>
      <w:bookmarkEnd w:id="29"/>
    </w:p>
    <w:p>
      <w:pPr>
        <w:numPr>
          <w:ilvl w:val="0"/>
          <w:numId w:val="0"/>
        </w:numPr>
      </w:pPr>
      <w:r>
        <w:t>注意点1.除➗的方式会有小数,如果有有一点超了，会导致interitemSpacxxx代理方法无效</w:t>
      </w:r>
    </w:p>
    <w:p>
      <w:pPr>
        <w:numPr>
          <w:ilvl w:val="0"/>
          <w:numId w:val="0"/>
        </w:numPr>
      </w:pPr>
      <w:r>
        <w:t>2.intetitemSpacxxx用来设置左右item之间的间距。</w:t>
      </w: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1350" cy="3649345"/>
            <wp:effectExtent l="0" t="0" r="19050" b="8255"/>
            <wp:docPr id="66" name="图片 66" descr="设置clv 的item的间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设置clv 的item的间距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>
      <w:pPr>
        <w:numPr>
          <w:ilvl w:val="0"/>
          <w:numId w:val="0"/>
        </w:numPr>
        <w:spacing w:after="120" w:line="259" w:lineRule="auto"/>
      </w:pPr>
      <w:r>
        <w:drawing>
          <wp:inline distT="0" distB="0" distL="114300" distR="114300">
            <wp:extent cx="5722620" cy="3621405"/>
            <wp:effectExtent l="0" t="0" r="17780" b="10795"/>
            <wp:docPr id="69" name="图片 69" descr="设置间距无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设置间距无效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20" w:line="259" w:lineRule="auto"/>
      </w:pPr>
    </w:p>
    <w:p/>
    <w:p>
      <w:pPr>
        <w:pStyle w:val="4"/>
      </w:pPr>
      <w:bookmarkStart w:id="30" w:name="_Toc1631065560"/>
      <w:r>
        <w:t>23、国</w:t>
      </w:r>
      <w:r>
        <w:t>际化词条无效</w:t>
      </w:r>
      <w:r>
        <w:t>bug</w:t>
      </w:r>
      <w:bookmarkEnd w:id="30"/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716905" cy="2164080"/>
            <wp:effectExtent l="0" t="0" r="23495" b="20320"/>
            <wp:docPr id="70" name="图片 70" descr="词条无效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词条无效bu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1" w:name="_Toc690112965"/>
      <w:r>
        <w:t>24、奔溃到main +1</w:t>
      </w:r>
      <w:bookmarkEnd w:id="31"/>
    </w:p>
    <w:p>
      <w:pPr>
        <w:numPr>
          <w:numId w:val="0"/>
        </w:numPr>
      </w:pPr>
      <w:r>
        <w:drawing>
          <wp:inline distT="0" distB="0" distL="114300" distR="114300">
            <wp:extent cx="5721350" cy="3773805"/>
            <wp:effectExtent l="0" t="0" r="19050" b="10795"/>
            <wp:docPr id="71" name="图片 71" descr="OC服务器返回的数字一律是NSNumber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OC服务器返回的数字一律是NSNumber类型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bookmarkStart w:id="32" w:name="_Toc169425308"/>
      <w:r>
        <w:rPr>
          <w:rFonts w:hint="default"/>
        </w:rPr>
        <w:t>《二》</w:t>
      </w:r>
      <w:r>
        <w:rPr>
          <w:rFonts w:hint="eastAsia"/>
        </w:rPr>
        <w:t>.POST请求坑。必须设置请求体。</w:t>
      </w:r>
      <w:bookmarkEnd w:id="32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6"/>
        </w:rPr>
        <w:t>https://www.jianshu.com/p/f0d187c5a861</w:t>
      </w:r>
      <w:r>
        <w:rPr>
          <w:rStyle w:val="26"/>
        </w:rPr>
        <w:fldChar w:fldCharType="end"/>
      </w:r>
    </w:p>
    <w:p>
      <w:pPr>
        <w:pStyle w:val="3"/>
      </w:pPr>
      <w:bookmarkStart w:id="33" w:name="_Toc2115319281"/>
      <w:r>
        <w:rPr>
          <w:rFonts w:hint="default"/>
        </w:rPr>
        <w:t>《三》</w:t>
      </w:r>
      <w:r>
        <w:rPr>
          <w:rFonts w:hint="eastAsia"/>
        </w:rPr>
        <w:t>.登录MD5小写</w:t>
      </w:r>
      <w:bookmarkEnd w:id="33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34" w:name="_Toc579379682"/>
      <w:r>
        <w:rPr>
          <w:rFonts w:hint="eastAsia"/>
        </w:rPr>
        <w:t>二:真机调试</w:t>
      </w:r>
      <w:bookmarkEnd w:id="34"/>
    </w:p>
    <w:p>
      <w:pPr>
        <w:pStyle w:val="4"/>
      </w:pPr>
      <w:bookmarkStart w:id="35" w:name="_Toc943459876"/>
      <w:r>
        <w:rPr>
          <w:rFonts w:hint="eastAsia"/>
        </w:rPr>
        <w:t>1-1真机调试-低版本Xcode 高版本真机</w:t>
      </w:r>
      <w:bookmarkEnd w:id="35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6"/>
        </w:rPr>
        <w:t>https://www.jianshu.com/p/1a33e36c4b67</w:t>
      </w:r>
      <w:r>
        <w:rPr>
          <w:rStyle w:val="26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36" w:name="_Toc1858370131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36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7" w:name="_Toc624629749"/>
      <w:r>
        <w:rPr>
          <w:rFonts w:hint="eastAsia"/>
        </w:rPr>
        <w:t>三 其他报错</w:t>
      </w:r>
      <w:bookmarkEnd w:id="37"/>
    </w:p>
    <w:p>
      <w:pPr>
        <w:pStyle w:val="4"/>
        <w:numPr>
          <w:ilvl w:val="0"/>
          <w:numId w:val="7"/>
        </w:numPr>
      </w:pPr>
      <w:bookmarkStart w:id="38" w:name="_Toc1252124907"/>
      <w:r>
        <w:rPr>
          <w:rFonts w:hint="eastAsia"/>
        </w:rPr>
        <w:t>文件夹不再自己的项目文件夹中。</w:t>
      </w:r>
      <w:bookmarkEnd w:id="38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9" w:name="_Toc1271054996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39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0" w:name="_Toc1601481063"/>
      <w:r>
        <w:rPr>
          <w:rFonts w:hint="eastAsia"/>
        </w:rPr>
        <w:t>1-3 升级xcode 后 pod init 报错</w:t>
      </w:r>
      <w:bookmarkEnd w:id="40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1" w:name="_Toc1679677990"/>
      <w:r>
        <w:rPr>
          <w:rFonts w:hint="eastAsia"/>
        </w:rPr>
        <w:t>解决办法:</w:t>
      </w:r>
      <w:bookmarkEnd w:id="41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42" w:name="_Toc1675438115"/>
      <w:r>
        <w:rPr>
          <w:rFonts w:hint="eastAsia"/>
        </w:rPr>
        <w:t>四:程序奔溃总结</w:t>
      </w:r>
      <w:bookmarkEnd w:id="42"/>
    </w:p>
    <w:p>
      <w:pPr>
        <w:pStyle w:val="4"/>
      </w:pPr>
      <w:bookmarkStart w:id="43" w:name="_Toc1282819341"/>
      <w:r>
        <w:rPr>
          <w:rFonts w:hint="eastAsia"/>
        </w:rPr>
        <w:t>1-1Masonry找不到父视图报错。</w:t>
      </w:r>
      <w:bookmarkEnd w:id="43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44" w:name="_Toc1756331954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4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45" w:name="_Toc1508422863"/>
      <w:r>
        <w:rPr>
          <w:rFonts w:hint="eastAsia"/>
        </w:rPr>
        <w:t>五:常用代码总结</w:t>
      </w:r>
      <w:bookmarkEnd w:id="45"/>
    </w:p>
    <w:p>
      <w:pPr>
        <w:pStyle w:val="4"/>
      </w:pPr>
      <w:bookmarkStart w:id="46" w:name="_Toc1018605606"/>
      <w:r>
        <w:rPr>
          <w:rFonts w:hint="eastAsia"/>
        </w:rPr>
        <w:t>1-1判断字典为</w:t>
      </w:r>
      <w:bookmarkEnd w:id="46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47" w:name="_Toc2112269805"/>
      <w:r>
        <w:rPr>
          <w:rFonts w:hint="eastAsia"/>
          <w:lang w:val="en-US" w:eastAsia="ja-JP"/>
        </w:rPr>
        <w:t>1-2模型转字典:重写mode 的description方法</w:t>
      </w:r>
      <w:bookmarkEnd w:id="47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48" w:name="_Toc866444078"/>
      <w:r>
        <w:rPr>
          <w:rFonts w:hint="eastAsia"/>
        </w:rPr>
        <w:t>六:解决崩溃的思想总结</w:t>
      </w:r>
      <w:bookmarkEnd w:id="48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49" w:name="_Toc239008639"/>
      <w:r>
        <w:rPr>
          <w:rFonts w:hint="eastAsia"/>
        </w:rPr>
        <w:t>常见情况</w:t>
      </w:r>
      <w:bookmarkEnd w:id="49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50" w:name="_Toc1223775783"/>
      <w:r>
        <w:rPr>
          <w:rFonts w:hint="eastAsia"/>
        </w:rPr>
        <w:t>1-1对象不存在导致的闪退</w:t>
      </w:r>
      <w:bookmarkEnd w:id="50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1" w:name="OLE_LINK2"/>
      <w:bookmarkStart w:id="52" w:name="OLE_LINK1"/>
      <w:bookmarkStart w:id="53" w:name="_Toc1548697562"/>
      <w:r>
        <w:rPr>
          <w:rFonts w:hint="eastAsia"/>
        </w:rPr>
        <w:t>1-2记一次奔溃到main的crash的解决过程。以及</w:t>
      </w:r>
      <w:bookmarkEnd w:id="51"/>
      <w:bookmarkEnd w:id="52"/>
      <w:r>
        <w:rPr>
          <w:rFonts w:hint="eastAsia"/>
        </w:rPr>
        <w:t>动态性的理解。</w:t>
      </w:r>
      <w:bookmarkEnd w:id="53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4" w:name="_Toc1458122894"/>
      <w:r>
        <w:rPr>
          <w:rFonts w:hint="eastAsia"/>
        </w:rPr>
        <w:t>1-2-2奔溃到main第二次</w:t>
      </w:r>
      <w:bookmarkEnd w:id="54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55" w:name="OLE_LINK6"/>
      <w:bookmarkStart w:id="56" w:name="OLE_LINK3"/>
      <w:r>
        <w:rPr>
          <w:rFonts w:hint="eastAsia"/>
        </w:rPr>
        <w:t>悉这种问题</w:t>
      </w:r>
      <w:bookmarkEnd w:id="55"/>
      <w:bookmarkEnd w:id="56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2"/>
        <w:numPr>
          <w:ilvl w:val="0"/>
          <w:numId w:val="7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2"/>
        <w:numPr>
          <w:ilvl w:val="0"/>
          <w:numId w:val="7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7" w:name="_Toc1735583541"/>
      <w:r>
        <w:rPr>
          <w:rFonts w:hint="eastAsia"/>
        </w:rPr>
        <w:t>1-3@Class 和不提示</w:t>
      </w:r>
      <w:bookmarkEnd w:id="57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8" w:name="_Toc682196386"/>
      <w:r>
        <w:rPr>
          <w:rFonts w:hint="eastAsia"/>
        </w:rPr>
        <w:t>1-4 服务器报500可能是你参数传错了。</w:t>
      </w:r>
      <w:bookmarkEnd w:id="58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9" w:name="_Toc259468169"/>
      <w:r>
        <w:rPr>
          <w:rFonts w:hint="eastAsia"/>
        </w:rPr>
        <w:t>1-5用copy修饰对象奔溃</w:t>
      </w:r>
      <w:bookmarkEnd w:id="59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2"/>
        <w:numPr>
          <w:ilvl w:val="0"/>
          <w:numId w:val="8"/>
        </w:numPr>
        <w:ind w:firstLineChars="0"/>
      </w:pPr>
      <w:r>
        <w:t>Thread 1: signal SIGABRT</w:t>
      </w:r>
    </w:p>
    <w:p>
      <w:pPr>
        <w:pStyle w:val="52"/>
        <w:numPr>
          <w:ilvl w:val="0"/>
          <w:numId w:val="8"/>
        </w:numPr>
        <w:ind w:firstLineChars="0"/>
      </w:pPr>
      <w:r>
        <w:t>-[BMKPoiInfo copyWithZone:]: unrecognized selector sent to instance 0x119eaa7e0'</w:t>
      </w:r>
    </w:p>
    <w:p>
      <w:pPr>
        <w:pStyle w:val="52"/>
        <w:ind w:left="360" w:firstLine="0" w:firstLineChars="0"/>
      </w:pPr>
      <w:r>
        <w:rPr>
          <w:rFonts w:hint="eastAsia"/>
        </w:rPr>
        <w:t>奔溃信息:</w:t>
      </w:r>
    </w:p>
    <w:p>
      <w:pPr>
        <w:pStyle w:val="52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0" w:name="_Toc1489712973"/>
      <w:r>
        <w:rPr>
          <w:rFonts w:hint="eastAsia"/>
        </w:rPr>
        <w:t>七 :经验就这样做就能解决问题</w:t>
      </w:r>
      <w:bookmarkEnd w:id="60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61" w:name="_Toc94096838"/>
      <w:r>
        <w:rPr>
          <w:rFonts w:hint="eastAsia"/>
        </w:rPr>
        <w:t>1.没有什么是一个延时解决不了的。</w:t>
      </w:r>
      <w:bookmarkEnd w:id="61"/>
    </w:p>
    <w:p>
      <w:pPr>
        <w:pStyle w:val="52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2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2"/>
        <w:ind w:left="360" w:firstLine="0" w:firstLineChars="0"/>
      </w:pPr>
    </w:p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62" w:name="_Toc937592074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62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2"/>
        <w:numPr>
          <w:ilvl w:val="0"/>
          <w:numId w:val="8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2"/>
        <w:numPr>
          <w:ilvl w:val="0"/>
          <w:numId w:val="9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63" w:name="_Toc2022469679"/>
      <w:r>
        <w:rPr>
          <w:rFonts w:hint="eastAsia"/>
        </w:rPr>
        <w:t>3.xib直接设置self.view.bounds的bug。</w:t>
      </w:r>
      <w:bookmarkEnd w:id="63"/>
    </w:p>
    <w:p>
      <w:pPr>
        <w:pStyle w:val="52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2"/>
        <w:ind w:left="360" w:firstLine="0" w:firstLineChars="0"/>
      </w:pPr>
    </w:p>
    <w:p>
      <w:pPr>
        <w:pStyle w:val="52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64" w:name="_Toc1276730237"/>
      <w:r>
        <w:rPr>
          <w:rFonts w:hint="eastAsia"/>
          <w:lang w:val="en-US" w:eastAsia="ja-JP"/>
        </w:rPr>
        <w:t>4.</w:t>
      </w:r>
      <w:bookmarkStart w:id="65" w:name="OLE_LINK7"/>
      <w:r>
        <w:rPr>
          <w:lang w:val="en-US" w:eastAsia="ja-JP"/>
        </w:rPr>
        <w:t>pushViewController</w:t>
      </w:r>
      <w:bookmarkEnd w:id="65"/>
      <w:r>
        <w:rPr>
          <w:rFonts w:hint="eastAsia"/>
          <w:lang w:val="en-US" w:eastAsia="ja-JP"/>
        </w:rPr>
        <w:t>无效</w:t>
      </w:r>
      <w:bookmarkEnd w:id="6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rPr>
          <w:lang w:val="en-US" w:eastAsia="ja-JP"/>
        </w:rPr>
      </w:pPr>
      <w:bookmarkStart w:id="66" w:name="_Toc348492435"/>
      <w:r>
        <w:rPr>
          <w:rFonts w:hint="eastAsia"/>
          <w:lang w:val="en-US" w:eastAsia="ja-JP"/>
        </w:rPr>
        <w:t>一个控件不显示的原因总结</w:t>
      </w:r>
      <w:bookmarkEnd w:id="66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2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pStyle w:val="4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4"/>
        <w:numPr>
          <w:ilvl w:val="0"/>
          <w:numId w:val="10"/>
        </w:numPr>
        <w:ind w:leftChars="0"/>
        <w:rPr>
          <w:lang w:eastAsia="ja-JP"/>
        </w:rPr>
      </w:pPr>
      <w:bookmarkStart w:id="67" w:name="_Toc924449676"/>
      <w:r>
        <w:rPr>
          <w:lang w:eastAsia="ja-JP"/>
        </w:rPr>
        <w:t>控件无法响应点击事件原因</w:t>
      </w:r>
      <w:bookmarkEnd w:id="67"/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没有打开交互：UILabel/UIImageView 的用户交互默认是关闭的。</w:t>
      </w:r>
    </w:p>
    <w:p>
      <w:pPr>
        <w:numPr>
          <w:ilvl w:val="0"/>
          <w:numId w:val="11"/>
        </w:numPr>
        <w:rPr>
          <w:lang w:eastAsia="ja-JP"/>
        </w:rPr>
      </w:pPr>
      <w:r>
        <w:rPr>
          <w:lang w:eastAsia="ja-JP"/>
        </w:rPr>
        <w:t>子控件超出父控件范围，被坑过</w:t>
      </w:r>
    </w:p>
    <w:p>
      <w:pPr>
        <w:numPr>
          <w:ilvl w:val="0"/>
          <w:numId w:val="0"/>
        </w:numPr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numPr>
          <w:ilvl w:val="0"/>
          <w:numId w:val="0"/>
        </w:numPr>
        <w:spacing w:after="120" w:line="259" w:lineRule="auto"/>
        <w:rPr>
          <w:lang w:eastAsia="ja-JP"/>
        </w:rPr>
      </w:pPr>
    </w:p>
    <w:p>
      <w:pPr>
        <w:pStyle w:val="3"/>
        <w:rPr>
          <w:lang w:val="en-US" w:eastAsia="ja-JP"/>
        </w:rPr>
      </w:pPr>
      <w:bookmarkStart w:id="68" w:name="_Toc181518487"/>
      <w:r>
        <w:rPr>
          <w:rFonts w:hint="eastAsia"/>
          <w:lang w:val="en-US" w:eastAsia="ja-JP"/>
        </w:rPr>
        <w:t>八：容易忽略的常识</w:t>
      </w:r>
      <w:bookmarkEnd w:id="68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69" w:name="_Toc1354432269"/>
      <w:r>
        <w:rPr>
          <w:rFonts w:hint="eastAsia"/>
          <w:lang w:val="en-US" w:eastAsia="ja-JP"/>
        </w:rPr>
        <w:t>局部变量作用域问题：</w:t>
      </w:r>
      <w:bookmarkEnd w:id="69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70" w:name="_Toc616486883"/>
      <w:r>
        <w:rPr>
          <w:rFonts w:hint="eastAsia"/>
          <w:lang w:val="en-US" w:eastAsia="ja-JP"/>
        </w:rPr>
        <w:t>子线程的Runloop默认不开启</w:t>
      </w:r>
      <w:bookmarkEnd w:id="70"/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2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rPr>
          <w:lang w:val="en-US" w:eastAsia="ja-JP"/>
        </w:rPr>
      </w:pPr>
      <w:bookmarkStart w:id="71" w:name="_Toc1833929453"/>
      <w:r>
        <w:rPr>
          <w:rFonts w:hint="eastAsia"/>
          <w:lang w:val="en-US" w:eastAsia="ja-JP"/>
        </w:rPr>
        <w:t>子线程用完就死</w:t>
      </w:r>
      <w:bookmarkEnd w:id="71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2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ind w:left="360" w:firstLine="0" w:firstLineChars="0"/>
        <w:rPr>
          <w:lang w:val="en-US" w:eastAsia="ja-JP"/>
        </w:rPr>
      </w:pPr>
    </w:p>
    <w:p>
      <w:pPr>
        <w:pStyle w:val="52"/>
        <w:numPr>
          <w:ilvl w:val="0"/>
          <w:numId w:val="13"/>
        </w:numPr>
        <w:ind w:left="0" w:leftChars="0" w:firstLine="0" w:firstLineChars="0"/>
        <w:rPr>
          <w:lang w:eastAsia="ja-JP"/>
        </w:rPr>
      </w:pPr>
      <w:r>
        <w:rPr>
          <w:lang w:eastAsia="ja-JP"/>
        </w:rPr>
        <w:t>Xcode的使用</w:t>
      </w:r>
    </w:p>
    <w:p>
      <w:pPr>
        <w:pStyle w:val="19"/>
        <w:rPr>
          <w:lang w:eastAsia="ja-JP"/>
        </w:rPr>
      </w:pPr>
      <w:r>
        <w:rPr>
          <w:lang w:eastAsia="ja-JP"/>
        </w:rPr>
        <w:t>解决Xcode10提示问题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方式一:File --&gt;Workspace Settings--&gt;Shared Workspace Setting: ---&gt;Build System :Legacy Build System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截图</w:t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drawing>
          <wp:inline distT="0" distB="0" distL="114300" distR="114300">
            <wp:extent cx="3021965" cy="1607185"/>
            <wp:effectExtent l="0" t="0" r="635" b="18415"/>
            <wp:docPr id="62" name="图片 62" descr="Xcode10.0代码提示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Xcode10.0代码提示问题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2"/>
        <w:numPr>
          <w:ilvl w:val="0"/>
          <w:numId w:val="0"/>
        </w:numPr>
        <w:ind w:leftChars="0"/>
        <w:rPr>
          <w:lang w:eastAsia="ja-JP"/>
        </w:rPr>
      </w:pPr>
      <w:r>
        <w:rPr>
          <w:lang w:eastAsia="ja-JP"/>
        </w:rPr>
        <w:t>方式二：</w:t>
      </w:r>
      <w:r>
        <w:rPr>
          <w:lang w:eastAsia="ja-JP"/>
        </w:rPr>
        <w:drawing>
          <wp:inline distT="0" distB="0" distL="114300" distR="114300">
            <wp:extent cx="2895600" cy="2281555"/>
            <wp:effectExtent l="0" t="0" r="0" b="4445"/>
            <wp:docPr id="64" name="图片 64" descr="Xcode10.0代码提示问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Xcode10.0代码提示问题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BE3CE70"/>
    <w:multiLevelType w:val="singleLevel"/>
    <w:tmpl w:val="5BE3CE70"/>
    <w:lvl w:ilvl="0" w:tentative="0">
      <w:start w:val="19"/>
      <w:numFmt w:val="decimal"/>
      <w:suff w:val="nothing"/>
      <w:lvlText w:val="%1、"/>
      <w:lvlJc w:val="left"/>
    </w:lvl>
  </w:abstractNum>
  <w:abstractNum w:abstractNumId="9">
    <w:nsid w:val="5BE66EBA"/>
    <w:multiLevelType w:val="singleLevel"/>
    <w:tmpl w:val="5BE66EBA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5BE66F05"/>
    <w:multiLevelType w:val="singleLevel"/>
    <w:tmpl w:val="5BE66F05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BE6716D"/>
    <w:multiLevelType w:val="singleLevel"/>
    <w:tmpl w:val="5BE6716D"/>
    <w:lvl w:ilvl="0" w:tentative="0">
      <w:start w:val="9"/>
      <w:numFmt w:val="chineseCounting"/>
      <w:suff w:val="nothing"/>
      <w:lvlText w:val="%1、"/>
      <w:lvlJc w:val="left"/>
    </w:lvl>
  </w:abstractNum>
  <w:abstractNum w:abstractNumId="12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8"/>
  </w:num>
  <w:num w:numId="7">
    <w:abstractNumId w:val="4"/>
  </w:num>
  <w:num w:numId="8">
    <w:abstractNumId w:val="2"/>
  </w:num>
  <w:num w:numId="9">
    <w:abstractNumId w:val="0"/>
  </w:num>
  <w:num w:numId="10">
    <w:abstractNumId w:val="9"/>
  </w:num>
  <w:num w:numId="11">
    <w:abstractNumId w:val="10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2EEB4EB8"/>
    <w:rsid w:val="9BDFEB9D"/>
    <w:rsid w:val="BD7A8792"/>
    <w:rsid w:val="DB9E9413"/>
    <w:rsid w:val="DE6E46BF"/>
    <w:rsid w:val="E3EF68D1"/>
    <w:rsid w:val="EF36C537"/>
    <w:rsid w:val="F7D7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iPriority="22" w:semiHidden="0" w:name="Strong"/>
    <w:lsdException w:qFormat="1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6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7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8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40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1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2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3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30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9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3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Normal (Web)"/>
    <w:basedOn w:val="1"/>
    <w:unhideWhenUsed/>
    <w:uiPriority w:val="99"/>
    <w:rPr>
      <w:sz w:val="24"/>
    </w:rPr>
  </w:style>
  <w:style w:type="paragraph" w:styleId="21">
    <w:name w:val="Title"/>
    <w:basedOn w:val="1"/>
    <w:link w:val="32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3">
    <w:name w:val="Strong"/>
    <w:basedOn w:val="22"/>
    <w:unhideWhenUsed/>
    <w:qFormat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6">
    <w:name w:val="Hyperlink"/>
    <w:basedOn w:val="22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字符"/>
    <w:basedOn w:val="22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9">
    <w:name w:val="页眉字符"/>
    <w:basedOn w:val="22"/>
    <w:link w:val="16"/>
    <w:uiPriority w:val="99"/>
  </w:style>
  <w:style w:type="character" w:customStyle="1" w:styleId="30">
    <w:name w:val="页脚字符"/>
    <w:basedOn w:val="22"/>
    <w:link w:val="15"/>
    <w:uiPriority w:val="99"/>
  </w:style>
  <w:style w:type="character" w:customStyle="1" w:styleId="31">
    <w:name w:val="Placeholder Text"/>
    <w:basedOn w:val="22"/>
    <w:semiHidden/>
    <w:uiPriority w:val="99"/>
    <w:rPr>
      <w:color w:val="808080"/>
    </w:rPr>
  </w:style>
  <w:style w:type="character" w:customStyle="1" w:styleId="32">
    <w:name w:val="标题字符"/>
    <w:basedOn w:val="22"/>
    <w:link w:val="21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副标题字符"/>
    <w:basedOn w:val="22"/>
    <w:link w:val="18"/>
    <w:semiHidden/>
    <w:uiPriority w:val="11"/>
    <w:rPr>
      <w:rFonts w:eastAsiaTheme="minorEastAsia"/>
      <w:caps/>
      <w:sz w:val="40"/>
    </w:rPr>
  </w:style>
  <w:style w:type="character" w:customStyle="1" w:styleId="34">
    <w:name w:val="Intense Reference"/>
    <w:basedOn w:val="22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Book Title"/>
    <w:basedOn w:val="22"/>
    <w:unhideWhenUsed/>
    <w:uiPriority w:val="33"/>
    <w:rPr>
      <w:bCs/>
      <w:iCs/>
      <w:spacing w:val="0"/>
      <w:u w:val="single"/>
    </w:rPr>
  </w:style>
  <w:style w:type="character" w:customStyle="1" w:styleId="36">
    <w:name w:val="标题 2字符"/>
    <w:basedOn w:val="22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7">
    <w:name w:val="标题 3字符"/>
    <w:basedOn w:val="22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8">
    <w:name w:val="标题 4字符"/>
    <w:basedOn w:val="22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9">
    <w:name w:val="标题 5字符"/>
    <w:basedOn w:val="22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6字符"/>
    <w:basedOn w:val="22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7字符"/>
    <w:basedOn w:val="22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2">
    <w:name w:val="标题 8字符"/>
    <w:basedOn w:val="22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3">
    <w:name w:val="标题 9字符"/>
    <w:basedOn w:val="22"/>
    <w:link w:val="10"/>
    <w:semiHidden/>
    <w:qFormat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4">
    <w:name w:val="Subtle Emphasis"/>
    <w:basedOn w:val="22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Emphasis"/>
    <w:basedOn w:val="22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6">
    <w:name w:val="Quote"/>
    <w:basedOn w:val="1"/>
    <w:next w:val="1"/>
    <w:link w:val="47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7">
    <w:name w:val="引用字符"/>
    <w:basedOn w:val="22"/>
    <w:link w:val="46"/>
    <w:semiHidden/>
    <w:uiPriority w:val="29"/>
    <w:rPr>
      <w:i/>
      <w:iCs/>
      <w:sz w:val="36"/>
    </w:rPr>
  </w:style>
  <w:style w:type="paragraph" w:customStyle="1" w:styleId="48">
    <w:name w:val="Intense Quote"/>
    <w:basedOn w:val="1"/>
    <w:next w:val="1"/>
    <w:link w:val="49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9">
    <w:name w:val="明显引用字符"/>
    <w:basedOn w:val="22"/>
    <w:link w:val="48"/>
    <w:semiHidden/>
    <w:uiPriority w:val="30"/>
    <w:rPr>
      <w:b/>
      <w:i/>
      <w:iCs/>
      <w:sz w:val="36"/>
    </w:rPr>
  </w:style>
  <w:style w:type="character" w:customStyle="1" w:styleId="50">
    <w:name w:val="Subtle Reference"/>
    <w:basedOn w:val="22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jpe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jpe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ScaleCrop>false</ScaleCrop>
  <LinksUpToDate>false</LinksUpToDate>
  <CharactersWithSpaces>9390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2018-05-13T23:02:00Z</dcterms:created>
  <dc:creator>Microsoft Office 用户</dc:creator>
  <cp:lastModifiedBy>xiaofangwang</cp:lastModifiedBy>
  <dcterms:modified xsi:type="dcterms:W3CDTF">2018-11-16T13:45:15Z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